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811" w:rsidRPr="008833E5" w:rsidRDefault="00492811" w:rsidP="00492811">
      <w:pPr>
        <w:ind w:left="720"/>
        <w:jc w:val="both"/>
        <w:rPr>
          <w:rFonts w:ascii="Calibri" w:hAnsi="Calibri" w:cs="Calibri"/>
          <w:lang w:val="es-ES_tradnl"/>
        </w:rPr>
      </w:pPr>
    </w:p>
    <w:p w:rsidR="00492811" w:rsidRPr="008833E5" w:rsidRDefault="00492811" w:rsidP="00492811">
      <w:pPr>
        <w:ind w:left="720"/>
        <w:jc w:val="both"/>
        <w:rPr>
          <w:rFonts w:ascii="Calibri" w:hAnsi="Calibri" w:cs="Calibri"/>
          <w:lang w:val="es-ES_tradnl"/>
        </w:rPr>
      </w:pPr>
    </w:p>
    <w:tbl>
      <w:tblPr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98"/>
      </w:tblGrid>
      <w:tr w:rsidR="00492811" w:rsidRPr="00911F44" w:rsidTr="00492811">
        <w:tc>
          <w:tcPr>
            <w:tcW w:w="9198" w:type="dxa"/>
            <w:tcBorders>
              <w:bottom w:val="single" w:sz="4" w:space="0" w:color="auto"/>
            </w:tcBorders>
            <w:shd w:val="clear" w:color="auto" w:fill="auto"/>
          </w:tcPr>
          <w:p w:rsidR="00492811" w:rsidRPr="008833E5" w:rsidRDefault="003505B1" w:rsidP="003505B1">
            <w:pPr>
              <w:pStyle w:val="TitleTemplate"/>
              <w:rPr>
                <w:sz w:val="22"/>
                <w:lang w:val="es-ES_tradnl"/>
              </w:rPr>
            </w:pPr>
            <w:r w:rsidRPr="008833E5">
              <w:rPr>
                <w:lang w:val="es-ES_tradnl"/>
              </w:rPr>
              <w:t xml:space="preserve">GUÍA DE EVALUACIÓN DEL </w:t>
            </w:r>
            <w:r w:rsidR="00492811" w:rsidRPr="008833E5">
              <w:rPr>
                <w:lang w:val="es-ES_tradnl"/>
              </w:rPr>
              <w:t>PILOT</w:t>
            </w:r>
            <w:r w:rsidRPr="008833E5">
              <w:rPr>
                <w:lang w:val="es-ES_tradnl"/>
              </w:rPr>
              <w:t>O</w:t>
            </w:r>
          </w:p>
        </w:tc>
      </w:tr>
    </w:tbl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1857"/>
        <w:gridCol w:w="4064"/>
        <w:gridCol w:w="3277"/>
      </w:tblGrid>
      <w:tr w:rsidR="007A3F60" w:rsidRPr="008833E5" w:rsidTr="0096045A">
        <w:trPr>
          <w:trHeight w:val="296"/>
        </w:trPr>
        <w:tc>
          <w:tcPr>
            <w:tcW w:w="1804" w:type="dxa"/>
            <w:shd w:val="clear" w:color="auto" w:fill="DADBDD" w:themeFill="background1" w:themeFillTint="33"/>
            <w:vAlign w:val="center"/>
          </w:tcPr>
          <w:p w:rsidR="00492811" w:rsidRPr="008833E5" w:rsidRDefault="003505B1" w:rsidP="003505B1">
            <w:pPr>
              <w:pStyle w:val="HeadingTemplateTimesRoman"/>
              <w:jc w:val="left"/>
              <w:rPr>
                <w:lang w:val="es-ES_tradnl"/>
              </w:rPr>
            </w:pPr>
            <w:r w:rsidRPr="008833E5">
              <w:rPr>
                <w:lang w:val="es-ES_tradnl"/>
              </w:rPr>
              <w:t xml:space="preserve">ÁREA DE EVALUACIÓN </w:t>
            </w:r>
          </w:p>
        </w:tc>
        <w:tc>
          <w:tcPr>
            <w:tcW w:w="4095" w:type="dxa"/>
            <w:shd w:val="clear" w:color="auto" w:fill="DADBDD" w:themeFill="background1" w:themeFillTint="33"/>
            <w:vAlign w:val="center"/>
          </w:tcPr>
          <w:p w:rsidR="00492811" w:rsidRPr="008833E5" w:rsidRDefault="003505B1" w:rsidP="00492811">
            <w:pPr>
              <w:pStyle w:val="HeadingTemplateTimesRoman"/>
              <w:jc w:val="left"/>
              <w:rPr>
                <w:lang w:val="es-ES_tradnl"/>
              </w:rPr>
            </w:pPr>
            <w:r w:rsidRPr="008833E5">
              <w:rPr>
                <w:lang w:val="es-ES_tradnl"/>
              </w:rPr>
              <w:t>PREGUNTAS CLAVE</w:t>
            </w:r>
          </w:p>
        </w:tc>
        <w:tc>
          <w:tcPr>
            <w:tcW w:w="3299" w:type="dxa"/>
            <w:shd w:val="clear" w:color="auto" w:fill="DADBDD" w:themeFill="background1" w:themeFillTint="33"/>
            <w:vAlign w:val="center"/>
          </w:tcPr>
          <w:p w:rsidR="00492811" w:rsidRPr="008833E5" w:rsidRDefault="003505B1" w:rsidP="00492811">
            <w:pPr>
              <w:pStyle w:val="HeadingTemplateTimesRoman"/>
              <w:jc w:val="left"/>
              <w:rPr>
                <w:lang w:val="es-ES_tradnl"/>
              </w:rPr>
            </w:pPr>
            <w:r w:rsidRPr="008833E5">
              <w:rPr>
                <w:lang w:val="es-ES_tradnl"/>
              </w:rPr>
              <w:t>FUENTES DE</w:t>
            </w:r>
            <w:r w:rsidR="00492811" w:rsidRPr="008833E5">
              <w:rPr>
                <w:lang w:val="es-ES_tradnl"/>
              </w:rPr>
              <w:t xml:space="preserve"> DAT</w:t>
            </w:r>
            <w:r w:rsidRPr="008833E5">
              <w:rPr>
                <w:lang w:val="es-ES_tradnl"/>
              </w:rPr>
              <w:t>OS</w:t>
            </w:r>
          </w:p>
        </w:tc>
      </w:tr>
      <w:tr w:rsidR="007A3F60" w:rsidRPr="00911F44" w:rsidTr="0096045A">
        <w:tc>
          <w:tcPr>
            <w:tcW w:w="1804" w:type="dxa"/>
            <w:vMerge w:val="restart"/>
            <w:vAlign w:val="center"/>
          </w:tcPr>
          <w:p w:rsidR="0096045A" w:rsidRPr="008833E5" w:rsidRDefault="003505B1" w:rsidP="003505B1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8833E5">
              <w:rPr>
                <w:rFonts w:asciiTheme="minorHAnsi" w:hAnsiTheme="minorHAnsi" w:cstheme="minorHAnsi"/>
                <w:b/>
                <w:lang w:val="es-ES_tradnl"/>
              </w:rPr>
              <w:t>Aceptación del mercado</w:t>
            </w:r>
            <w:r w:rsidR="0096045A" w:rsidRPr="008833E5">
              <w:rPr>
                <w:rFonts w:asciiTheme="minorHAnsi" w:hAnsiTheme="minorHAnsi" w:cstheme="minorHAnsi"/>
                <w:b/>
                <w:lang w:val="es-ES_tradnl"/>
              </w:rPr>
              <w:t xml:space="preserve"> / </w:t>
            </w:r>
            <w:r w:rsidRPr="008833E5">
              <w:rPr>
                <w:rFonts w:asciiTheme="minorHAnsi" w:hAnsiTheme="minorHAnsi" w:cstheme="minorHAnsi"/>
                <w:b/>
                <w:lang w:val="es-ES_tradnl"/>
              </w:rPr>
              <w:t>R</w:t>
            </w:r>
            <w:r w:rsidR="0096045A" w:rsidRPr="008833E5">
              <w:rPr>
                <w:rFonts w:asciiTheme="minorHAnsi" w:hAnsiTheme="minorHAnsi" w:cstheme="minorHAnsi"/>
                <w:b/>
                <w:lang w:val="es-ES_tradnl"/>
              </w:rPr>
              <w:t>eceptivi</w:t>
            </w:r>
            <w:r w:rsidRPr="008833E5">
              <w:rPr>
                <w:rFonts w:asciiTheme="minorHAnsi" w:hAnsiTheme="minorHAnsi" w:cstheme="minorHAnsi"/>
                <w:b/>
                <w:lang w:val="es-ES_tradnl"/>
              </w:rPr>
              <w:t>dad del cliente</w:t>
            </w:r>
          </w:p>
        </w:tc>
        <w:tc>
          <w:tcPr>
            <w:tcW w:w="4095" w:type="dxa"/>
            <w:vMerge w:val="restart"/>
            <w:vAlign w:val="center"/>
          </w:tcPr>
          <w:p w:rsidR="0096045A" w:rsidRPr="008833E5" w:rsidRDefault="003505B1" w:rsidP="00492811">
            <w:pPr>
              <w:pStyle w:val="ListParagraph"/>
              <w:numPr>
                <w:ilvl w:val="0"/>
                <w:numId w:val="29"/>
              </w:numPr>
              <w:ind w:left="394"/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>¿</w:t>
            </w:r>
            <w:r w:rsidR="009B2804" w:rsidRPr="008833E5">
              <w:rPr>
                <w:rFonts w:asciiTheme="minorHAnsi" w:hAnsiTheme="minorHAnsi" w:cstheme="minorHAnsi"/>
                <w:lang w:val="es-ES_tradnl"/>
              </w:rPr>
              <w:t xml:space="preserve">Cómo respondieron al programa </w:t>
            </w:r>
            <w:r w:rsidR="0096045A" w:rsidRPr="008833E5">
              <w:rPr>
                <w:rFonts w:asciiTheme="minorHAnsi" w:hAnsiTheme="minorHAnsi" w:cstheme="minorHAnsi"/>
                <w:lang w:val="es-ES_tradnl"/>
              </w:rPr>
              <w:t>(product</w:t>
            </w:r>
            <w:r w:rsidR="009B2804" w:rsidRPr="008833E5">
              <w:rPr>
                <w:rFonts w:asciiTheme="minorHAnsi" w:hAnsiTheme="minorHAnsi" w:cstheme="minorHAnsi"/>
                <w:lang w:val="es-ES_tradnl"/>
              </w:rPr>
              <w:t>o</w:t>
            </w:r>
            <w:r w:rsidR="0096045A" w:rsidRPr="008833E5">
              <w:rPr>
                <w:rFonts w:asciiTheme="minorHAnsi" w:hAnsiTheme="minorHAnsi" w:cstheme="minorHAnsi"/>
                <w:lang w:val="es-ES_tradnl"/>
              </w:rPr>
              <w:t>,</w:t>
            </w:r>
            <w:r w:rsidR="009B2804" w:rsidRPr="008833E5">
              <w:rPr>
                <w:rFonts w:asciiTheme="minorHAnsi" w:hAnsiTheme="minorHAnsi" w:cstheme="minorHAnsi"/>
                <w:lang w:val="es-ES_tradnl"/>
              </w:rPr>
              <w:t xml:space="preserve"> educación financiera</w:t>
            </w:r>
            <w:r w:rsidR="0096045A" w:rsidRPr="008833E5">
              <w:rPr>
                <w:rFonts w:asciiTheme="minorHAnsi" w:hAnsiTheme="minorHAnsi" w:cstheme="minorHAnsi"/>
                <w:lang w:val="es-ES_tradnl"/>
              </w:rPr>
              <w:t xml:space="preserve">, </w:t>
            </w:r>
            <w:r w:rsidR="009B2804" w:rsidRPr="008833E5">
              <w:rPr>
                <w:rFonts w:asciiTheme="minorHAnsi" w:hAnsiTheme="minorHAnsi" w:cstheme="minorHAnsi"/>
                <w:lang w:val="es-ES_tradnl"/>
              </w:rPr>
              <w:t>mercadeo</w:t>
            </w:r>
            <w:r w:rsidR="0096045A" w:rsidRPr="008833E5">
              <w:rPr>
                <w:rFonts w:asciiTheme="minorHAnsi" w:hAnsiTheme="minorHAnsi" w:cstheme="minorHAnsi"/>
                <w:lang w:val="es-ES_tradnl"/>
              </w:rPr>
              <w:t>, etc.)</w:t>
            </w:r>
            <w:r w:rsidR="009B2804" w:rsidRPr="008833E5">
              <w:rPr>
                <w:rFonts w:asciiTheme="minorHAnsi" w:hAnsiTheme="minorHAnsi" w:cstheme="minorHAnsi"/>
                <w:lang w:val="es-ES_tradnl"/>
              </w:rPr>
              <w:t xml:space="preserve"> los clientes, tutores / padres, facilitadores y </w:t>
            </w:r>
            <w:r w:rsidR="008833E5">
              <w:rPr>
                <w:rFonts w:asciiTheme="minorHAnsi" w:hAnsiTheme="minorHAnsi" w:cstheme="minorHAnsi"/>
                <w:lang w:val="es-ES_tradnl"/>
              </w:rPr>
              <w:t>socios</w:t>
            </w:r>
            <w:r w:rsidR="0096045A" w:rsidRPr="008833E5">
              <w:rPr>
                <w:rFonts w:asciiTheme="minorHAnsi" w:hAnsiTheme="minorHAnsi" w:cstheme="minorHAnsi"/>
                <w:lang w:val="es-ES_tradnl"/>
              </w:rPr>
              <w:t>?</w:t>
            </w:r>
          </w:p>
          <w:p w:rsidR="0096045A" w:rsidRPr="008833E5" w:rsidRDefault="009B2804" w:rsidP="00492811">
            <w:pPr>
              <w:pStyle w:val="ListParagraph"/>
              <w:numPr>
                <w:ilvl w:val="0"/>
                <w:numId w:val="29"/>
              </w:numPr>
              <w:ind w:left="394"/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>¿Cuáles fueron las cifras de aceptación y uso</w:t>
            </w:r>
            <w:r w:rsidR="0096045A" w:rsidRPr="008833E5">
              <w:rPr>
                <w:rFonts w:asciiTheme="minorHAnsi" w:hAnsiTheme="minorHAnsi" w:cstheme="minorHAnsi"/>
                <w:lang w:val="es-ES_tradnl"/>
              </w:rPr>
              <w:t>?</w:t>
            </w:r>
          </w:p>
          <w:p w:rsidR="0096045A" w:rsidRPr="008833E5" w:rsidRDefault="009B2804" w:rsidP="009B2804">
            <w:pPr>
              <w:pStyle w:val="ListParagraph"/>
              <w:numPr>
                <w:ilvl w:val="0"/>
                <w:numId w:val="29"/>
              </w:numPr>
              <w:ind w:left="394"/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>¿Cuán efectivo</w:t>
            </w:r>
            <w:r w:rsidR="004D64B5">
              <w:rPr>
                <w:rFonts w:asciiTheme="minorHAnsi" w:hAnsiTheme="minorHAnsi" w:cstheme="minorHAnsi"/>
                <w:lang w:val="es-ES_tradnl"/>
              </w:rPr>
              <w:t>s</w:t>
            </w:r>
            <w:r w:rsidRPr="008833E5">
              <w:rPr>
                <w:rFonts w:asciiTheme="minorHAnsi" w:hAnsiTheme="minorHAnsi" w:cstheme="minorHAnsi"/>
                <w:lang w:val="es-ES_tradnl"/>
              </w:rPr>
              <w:t xml:space="preserve"> fueron el mercadeo</w:t>
            </w:r>
            <w:r w:rsidR="0096045A" w:rsidRPr="008833E5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Pr="008833E5">
              <w:rPr>
                <w:rFonts w:asciiTheme="minorHAnsi" w:hAnsiTheme="minorHAnsi" w:cstheme="minorHAnsi"/>
                <w:lang w:val="es-ES_tradnl"/>
              </w:rPr>
              <w:t>y la educación financiera</w:t>
            </w:r>
            <w:r w:rsidR="0096045A" w:rsidRPr="008833E5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  <w:tc>
          <w:tcPr>
            <w:tcW w:w="3299" w:type="dxa"/>
          </w:tcPr>
          <w:p w:rsidR="0096045A" w:rsidRPr="008833E5" w:rsidRDefault="008833E5" w:rsidP="008833E5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D</w:t>
            </w:r>
            <w:r w:rsidRPr="008833E5">
              <w:rPr>
                <w:rFonts w:asciiTheme="minorHAnsi" w:hAnsiTheme="minorHAnsi" w:cstheme="minorHAnsi"/>
                <w:lang w:val="es-ES_tradnl"/>
              </w:rPr>
              <w:t xml:space="preserve">atos </w:t>
            </w:r>
            <w:r>
              <w:rPr>
                <w:rFonts w:asciiTheme="minorHAnsi" w:hAnsiTheme="minorHAnsi" w:cstheme="minorHAnsi"/>
                <w:lang w:val="es-ES_tradnl"/>
              </w:rPr>
              <w:t>de a</w:t>
            </w:r>
            <w:r w:rsidR="007A3F60" w:rsidRPr="008833E5">
              <w:rPr>
                <w:rFonts w:asciiTheme="minorHAnsi" w:hAnsiTheme="minorHAnsi" w:cstheme="minorHAnsi"/>
                <w:lang w:val="es-ES_tradnl"/>
              </w:rPr>
              <w:t>ceptación</w:t>
            </w:r>
            <w:bookmarkStart w:id="0" w:name="_GoBack"/>
            <w:bookmarkEnd w:id="0"/>
            <w:r w:rsidR="007A3F60" w:rsidRPr="008833E5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>
              <w:rPr>
                <w:rFonts w:asciiTheme="minorHAnsi" w:hAnsiTheme="minorHAnsi" w:cstheme="minorHAnsi"/>
                <w:lang w:val="es-ES_tradnl"/>
              </w:rPr>
              <w:t xml:space="preserve">y uso </w:t>
            </w:r>
            <w:r w:rsidR="007A3F60" w:rsidRPr="008833E5">
              <w:rPr>
                <w:rFonts w:asciiTheme="minorHAnsi" w:hAnsiTheme="minorHAnsi" w:cstheme="minorHAnsi"/>
                <w:lang w:val="es-ES_tradnl"/>
              </w:rPr>
              <w:t xml:space="preserve">de </w:t>
            </w:r>
            <w:r>
              <w:rPr>
                <w:rFonts w:asciiTheme="minorHAnsi" w:hAnsiTheme="minorHAnsi" w:cstheme="minorHAnsi"/>
                <w:lang w:val="es-ES_tradnl"/>
              </w:rPr>
              <w:t xml:space="preserve">las </w:t>
            </w:r>
            <w:r w:rsidR="007A3F60" w:rsidRPr="008833E5">
              <w:rPr>
                <w:rFonts w:asciiTheme="minorHAnsi" w:hAnsiTheme="minorHAnsi" w:cstheme="minorHAnsi"/>
                <w:lang w:val="es-ES_tradnl"/>
              </w:rPr>
              <w:t xml:space="preserve">cuentas </w:t>
            </w:r>
          </w:p>
        </w:tc>
      </w:tr>
      <w:tr w:rsidR="007A3F60" w:rsidRPr="008833E5" w:rsidTr="0096045A">
        <w:tc>
          <w:tcPr>
            <w:tcW w:w="1804" w:type="dxa"/>
            <w:vMerge/>
            <w:vAlign w:val="center"/>
          </w:tcPr>
          <w:p w:rsidR="0096045A" w:rsidRPr="008833E5" w:rsidRDefault="0096045A" w:rsidP="008833E5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  <w:tc>
          <w:tcPr>
            <w:tcW w:w="4095" w:type="dxa"/>
            <w:vMerge/>
            <w:vAlign w:val="center"/>
          </w:tcPr>
          <w:p w:rsidR="0096045A" w:rsidRPr="008833E5" w:rsidRDefault="0096045A" w:rsidP="00492811">
            <w:pPr>
              <w:pStyle w:val="ListParagraph"/>
              <w:numPr>
                <w:ilvl w:val="0"/>
                <w:numId w:val="29"/>
              </w:numPr>
              <w:ind w:left="394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3299" w:type="dxa"/>
          </w:tcPr>
          <w:p w:rsidR="0096045A" w:rsidRPr="008833E5" w:rsidRDefault="007A3F60" w:rsidP="008833E5">
            <w:pPr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>Entrevistas a clientes</w:t>
            </w:r>
          </w:p>
        </w:tc>
      </w:tr>
      <w:tr w:rsidR="007A3F60" w:rsidRPr="008833E5" w:rsidTr="0096045A">
        <w:tc>
          <w:tcPr>
            <w:tcW w:w="1804" w:type="dxa"/>
            <w:vMerge/>
          </w:tcPr>
          <w:p w:rsidR="0096045A" w:rsidRPr="008833E5" w:rsidRDefault="0096045A" w:rsidP="008833E5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  <w:tc>
          <w:tcPr>
            <w:tcW w:w="4095" w:type="dxa"/>
            <w:vMerge/>
          </w:tcPr>
          <w:p w:rsidR="0096045A" w:rsidRPr="008833E5" w:rsidRDefault="0096045A" w:rsidP="008833E5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3299" w:type="dxa"/>
          </w:tcPr>
          <w:p w:rsidR="0096045A" w:rsidRPr="008833E5" w:rsidRDefault="007A3F60" w:rsidP="008833E5">
            <w:pPr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>Grupos focales de clientes</w:t>
            </w:r>
          </w:p>
        </w:tc>
      </w:tr>
      <w:tr w:rsidR="007A3F60" w:rsidRPr="00911F44" w:rsidTr="0096045A">
        <w:tc>
          <w:tcPr>
            <w:tcW w:w="1804" w:type="dxa"/>
            <w:vMerge/>
          </w:tcPr>
          <w:p w:rsidR="0096045A" w:rsidRPr="008833E5" w:rsidRDefault="0096045A" w:rsidP="008833E5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  <w:tc>
          <w:tcPr>
            <w:tcW w:w="4095" w:type="dxa"/>
            <w:vMerge/>
          </w:tcPr>
          <w:p w:rsidR="0096045A" w:rsidRPr="008833E5" w:rsidRDefault="0096045A" w:rsidP="008833E5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3299" w:type="dxa"/>
          </w:tcPr>
          <w:p w:rsidR="0096045A" w:rsidRPr="008833E5" w:rsidRDefault="007A3F60" w:rsidP="007A3F60">
            <w:pPr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>Entrevistas a tutores / padres</w:t>
            </w:r>
            <w:r w:rsidR="0096045A" w:rsidRPr="008833E5">
              <w:rPr>
                <w:rFonts w:asciiTheme="minorHAnsi" w:hAnsiTheme="minorHAnsi" w:cstheme="minorHAnsi"/>
                <w:lang w:val="es-ES_tradnl"/>
              </w:rPr>
              <w:t xml:space="preserve"> (</w:t>
            </w:r>
            <w:r w:rsidRPr="008833E5">
              <w:rPr>
                <w:rFonts w:asciiTheme="minorHAnsi" w:hAnsiTheme="minorHAnsi" w:cstheme="minorHAnsi"/>
                <w:lang w:val="es-ES_tradnl"/>
              </w:rPr>
              <w:t>de</w:t>
            </w:r>
            <w:r w:rsidR="0096045A" w:rsidRPr="008833E5">
              <w:rPr>
                <w:rFonts w:asciiTheme="minorHAnsi" w:hAnsiTheme="minorHAnsi" w:cstheme="minorHAnsi"/>
                <w:lang w:val="es-ES_tradnl"/>
              </w:rPr>
              <w:t xml:space="preserve"> client</w:t>
            </w:r>
            <w:r w:rsidRPr="008833E5">
              <w:rPr>
                <w:rFonts w:asciiTheme="minorHAnsi" w:hAnsiTheme="minorHAnsi" w:cstheme="minorHAnsi"/>
                <w:lang w:val="es-ES_tradnl"/>
              </w:rPr>
              <w:t>es</w:t>
            </w:r>
            <w:r w:rsidR="0096045A" w:rsidRPr="008833E5">
              <w:rPr>
                <w:rFonts w:asciiTheme="minorHAnsi" w:hAnsiTheme="minorHAnsi" w:cstheme="minorHAnsi"/>
                <w:lang w:val="es-ES_tradnl"/>
              </w:rPr>
              <w:t xml:space="preserve">) </w:t>
            </w:r>
          </w:p>
        </w:tc>
      </w:tr>
      <w:tr w:rsidR="007A3F60" w:rsidRPr="00911F44" w:rsidTr="0096045A">
        <w:tc>
          <w:tcPr>
            <w:tcW w:w="1804" w:type="dxa"/>
            <w:vMerge/>
          </w:tcPr>
          <w:p w:rsidR="0096045A" w:rsidRPr="008833E5" w:rsidRDefault="0096045A" w:rsidP="008833E5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  <w:tc>
          <w:tcPr>
            <w:tcW w:w="4095" w:type="dxa"/>
            <w:vMerge/>
          </w:tcPr>
          <w:p w:rsidR="0096045A" w:rsidRPr="008833E5" w:rsidRDefault="0096045A" w:rsidP="008833E5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3299" w:type="dxa"/>
          </w:tcPr>
          <w:p w:rsidR="0096045A" w:rsidRPr="008833E5" w:rsidRDefault="007A3F60" w:rsidP="007A3F60">
            <w:pPr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>Entrevistas a participantes en</w:t>
            </w:r>
            <w:r w:rsidR="008833E5">
              <w:rPr>
                <w:rFonts w:asciiTheme="minorHAnsi" w:hAnsiTheme="minorHAnsi" w:cstheme="minorHAnsi"/>
                <w:lang w:val="es-ES_tradnl"/>
              </w:rPr>
              <w:t xml:space="preserve"> la</w:t>
            </w:r>
            <w:r w:rsidRPr="008833E5">
              <w:rPr>
                <w:rFonts w:asciiTheme="minorHAnsi" w:hAnsiTheme="minorHAnsi" w:cstheme="minorHAnsi"/>
                <w:lang w:val="es-ES_tradnl"/>
              </w:rPr>
              <w:t xml:space="preserve"> educación financiera </w:t>
            </w:r>
          </w:p>
        </w:tc>
      </w:tr>
      <w:tr w:rsidR="007A3F60" w:rsidRPr="00911F44" w:rsidTr="0096045A">
        <w:tc>
          <w:tcPr>
            <w:tcW w:w="1804" w:type="dxa"/>
            <w:vMerge/>
          </w:tcPr>
          <w:p w:rsidR="0096045A" w:rsidRPr="008833E5" w:rsidRDefault="0096045A" w:rsidP="008833E5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  <w:tc>
          <w:tcPr>
            <w:tcW w:w="4095" w:type="dxa"/>
            <w:vMerge/>
          </w:tcPr>
          <w:p w:rsidR="0096045A" w:rsidRPr="008833E5" w:rsidRDefault="0096045A" w:rsidP="008833E5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3299" w:type="dxa"/>
          </w:tcPr>
          <w:p w:rsidR="0096045A" w:rsidRPr="008833E5" w:rsidRDefault="007A3F60" w:rsidP="007A3F60">
            <w:pPr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 xml:space="preserve">Entrevistas a facilitadores de </w:t>
            </w:r>
            <w:r w:rsidR="008833E5">
              <w:rPr>
                <w:rFonts w:asciiTheme="minorHAnsi" w:hAnsiTheme="minorHAnsi" w:cstheme="minorHAnsi"/>
                <w:lang w:val="es-ES_tradnl"/>
              </w:rPr>
              <w:t xml:space="preserve">la </w:t>
            </w:r>
            <w:r w:rsidRPr="008833E5">
              <w:rPr>
                <w:rFonts w:asciiTheme="minorHAnsi" w:hAnsiTheme="minorHAnsi" w:cstheme="minorHAnsi"/>
                <w:lang w:val="es-ES_tradnl"/>
              </w:rPr>
              <w:t>educación f</w:t>
            </w:r>
            <w:r w:rsidR="0096045A" w:rsidRPr="008833E5">
              <w:rPr>
                <w:rFonts w:asciiTheme="minorHAnsi" w:hAnsiTheme="minorHAnsi" w:cstheme="minorHAnsi"/>
                <w:lang w:val="es-ES_tradnl"/>
              </w:rPr>
              <w:t>inanci</w:t>
            </w:r>
            <w:r w:rsidRPr="008833E5">
              <w:rPr>
                <w:rFonts w:asciiTheme="minorHAnsi" w:hAnsiTheme="minorHAnsi" w:cstheme="minorHAnsi"/>
                <w:lang w:val="es-ES_tradnl"/>
              </w:rPr>
              <w:t>era</w:t>
            </w:r>
          </w:p>
        </w:tc>
      </w:tr>
      <w:tr w:rsidR="007A3F60" w:rsidRPr="00911F44" w:rsidTr="0096045A">
        <w:tc>
          <w:tcPr>
            <w:tcW w:w="1804" w:type="dxa"/>
            <w:vMerge/>
          </w:tcPr>
          <w:p w:rsidR="0096045A" w:rsidRPr="008833E5" w:rsidRDefault="0096045A" w:rsidP="008833E5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  <w:tc>
          <w:tcPr>
            <w:tcW w:w="4095" w:type="dxa"/>
            <w:vMerge/>
          </w:tcPr>
          <w:p w:rsidR="0096045A" w:rsidRPr="008833E5" w:rsidRDefault="0096045A" w:rsidP="008833E5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3299" w:type="dxa"/>
          </w:tcPr>
          <w:p w:rsidR="0096045A" w:rsidRPr="008833E5" w:rsidRDefault="007A3F60" w:rsidP="004D64B5">
            <w:pPr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>Entrevistas a tutor</w:t>
            </w:r>
            <w:r w:rsidR="008833E5">
              <w:rPr>
                <w:rFonts w:asciiTheme="minorHAnsi" w:hAnsiTheme="minorHAnsi" w:cstheme="minorHAnsi"/>
                <w:lang w:val="es-ES_tradnl"/>
              </w:rPr>
              <w:t>es</w:t>
            </w:r>
            <w:r w:rsidRPr="008833E5">
              <w:rPr>
                <w:rFonts w:asciiTheme="minorHAnsi" w:hAnsiTheme="minorHAnsi" w:cstheme="minorHAnsi"/>
                <w:lang w:val="es-ES_tradnl"/>
              </w:rPr>
              <w:t xml:space="preserve"> / padre</w:t>
            </w:r>
            <w:r w:rsidR="008833E5">
              <w:rPr>
                <w:rFonts w:asciiTheme="minorHAnsi" w:hAnsiTheme="minorHAnsi" w:cstheme="minorHAnsi"/>
                <w:lang w:val="es-ES_tradnl"/>
              </w:rPr>
              <w:t>s</w:t>
            </w:r>
            <w:r w:rsidRPr="008833E5">
              <w:rPr>
                <w:rFonts w:asciiTheme="minorHAnsi" w:hAnsiTheme="minorHAnsi" w:cstheme="minorHAnsi"/>
                <w:lang w:val="es-ES_tradnl"/>
              </w:rPr>
              <w:t xml:space="preserve"> (de participante</w:t>
            </w:r>
            <w:r w:rsidR="008833E5">
              <w:rPr>
                <w:rFonts w:asciiTheme="minorHAnsi" w:hAnsiTheme="minorHAnsi" w:cstheme="minorHAnsi"/>
                <w:lang w:val="es-ES_tradnl"/>
              </w:rPr>
              <w:t>s</w:t>
            </w:r>
            <w:r w:rsidRPr="008833E5">
              <w:rPr>
                <w:rFonts w:asciiTheme="minorHAnsi" w:hAnsiTheme="minorHAnsi" w:cstheme="minorHAnsi"/>
                <w:lang w:val="es-ES_tradnl"/>
              </w:rPr>
              <w:t xml:space="preserve">) </w:t>
            </w:r>
            <w:r w:rsidR="004D64B5">
              <w:rPr>
                <w:rFonts w:asciiTheme="minorHAnsi" w:hAnsiTheme="minorHAnsi" w:cstheme="minorHAnsi"/>
                <w:lang w:val="es-ES_tradnl"/>
              </w:rPr>
              <w:t>sobre</w:t>
            </w:r>
            <w:r w:rsidRPr="008833E5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="008833E5">
              <w:rPr>
                <w:rFonts w:asciiTheme="minorHAnsi" w:hAnsiTheme="minorHAnsi" w:cstheme="minorHAnsi"/>
                <w:lang w:val="es-ES_tradnl"/>
              </w:rPr>
              <w:t xml:space="preserve">la </w:t>
            </w:r>
            <w:r w:rsidRPr="008833E5">
              <w:rPr>
                <w:rFonts w:asciiTheme="minorHAnsi" w:hAnsiTheme="minorHAnsi" w:cstheme="minorHAnsi"/>
                <w:lang w:val="es-ES_tradnl"/>
              </w:rPr>
              <w:t xml:space="preserve">educación financiera </w:t>
            </w:r>
          </w:p>
        </w:tc>
      </w:tr>
      <w:tr w:rsidR="007A3F60" w:rsidRPr="00911F44" w:rsidTr="0096045A">
        <w:tc>
          <w:tcPr>
            <w:tcW w:w="1804" w:type="dxa"/>
            <w:vMerge/>
            <w:vAlign w:val="center"/>
          </w:tcPr>
          <w:p w:rsidR="0096045A" w:rsidRPr="008833E5" w:rsidRDefault="0096045A" w:rsidP="008833E5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  <w:tc>
          <w:tcPr>
            <w:tcW w:w="4095" w:type="dxa"/>
            <w:vMerge/>
            <w:vAlign w:val="center"/>
          </w:tcPr>
          <w:p w:rsidR="0096045A" w:rsidRPr="008833E5" w:rsidRDefault="0096045A" w:rsidP="00492811">
            <w:pPr>
              <w:pStyle w:val="ListParagraph"/>
              <w:numPr>
                <w:ilvl w:val="0"/>
                <w:numId w:val="30"/>
              </w:numPr>
              <w:ind w:left="394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3299" w:type="dxa"/>
          </w:tcPr>
          <w:p w:rsidR="0096045A" w:rsidRPr="008833E5" w:rsidRDefault="007A3F60" w:rsidP="004D64B5">
            <w:pPr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 xml:space="preserve">Receptividad </w:t>
            </w:r>
            <w:r w:rsidR="004D64B5">
              <w:rPr>
                <w:rFonts w:asciiTheme="minorHAnsi" w:hAnsiTheme="minorHAnsi" w:cstheme="minorHAnsi"/>
                <w:lang w:val="es-ES_tradnl"/>
              </w:rPr>
              <w:t xml:space="preserve">al </w:t>
            </w:r>
            <w:r w:rsidR="004D64B5" w:rsidRPr="008833E5">
              <w:rPr>
                <w:rFonts w:asciiTheme="minorHAnsi" w:hAnsiTheme="minorHAnsi" w:cstheme="minorHAnsi"/>
                <w:lang w:val="es-ES_tradnl"/>
              </w:rPr>
              <w:t>mercadeo y</w:t>
            </w:r>
            <w:r w:rsidR="004D64B5">
              <w:rPr>
                <w:rFonts w:asciiTheme="minorHAnsi" w:hAnsiTheme="minorHAnsi" w:cstheme="minorHAnsi"/>
                <w:lang w:val="es-ES_tradnl"/>
              </w:rPr>
              <w:t xml:space="preserve"> la </w:t>
            </w:r>
            <w:r w:rsidR="004D64B5" w:rsidRPr="008833E5">
              <w:rPr>
                <w:rFonts w:asciiTheme="minorHAnsi" w:hAnsiTheme="minorHAnsi" w:cstheme="minorHAnsi"/>
                <w:lang w:val="es-ES_tradnl"/>
              </w:rPr>
              <w:t xml:space="preserve">educación financiera </w:t>
            </w:r>
            <w:r w:rsidRPr="008833E5">
              <w:rPr>
                <w:rFonts w:asciiTheme="minorHAnsi" w:hAnsiTheme="minorHAnsi" w:cstheme="minorHAnsi"/>
                <w:lang w:val="es-ES_tradnl"/>
              </w:rPr>
              <w:t xml:space="preserve">y tasas de conversión </w:t>
            </w:r>
          </w:p>
        </w:tc>
      </w:tr>
      <w:tr w:rsidR="007A3F60" w:rsidRPr="00911F44" w:rsidTr="0096045A">
        <w:tc>
          <w:tcPr>
            <w:tcW w:w="1804" w:type="dxa"/>
            <w:vMerge w:val="restart"/>
            <w:vAlign w:val="center"/>
          </w:tcPr>
          <w:p w:rsidR="00492811" w:rsidRPr="008833E5" w:rsidRDefault="003505B1" w:rsidP="008833E5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8833E5">
              <w:rPr>
                <w:rFonts w:asciiTheme="minorHAnsi" w:hAnsiTheme="minorHAnsi" w:cstheme="minorHAnsi"/>
                <w:b/>
                <w:lang w:val="es-ES_tradnl"/>
              </w:rPr>
              <w:t>Implementación por parte del personal</w:t>
            </w:r>
          </w:p>
        </w:tc>
        <w:tc>
          <w:tcPr>
            <w:tcW w:w="4095" w:type="dxa"/>
            <w:vMerge w:val="restart"/>
            <w:vAlign w:val="center"/>
          </w:tcPr>
          <w:p w:rsidR="00492811" w:rsidRPr="008833E5" w:rsidRDefault="009B2804" w:rsidP="00492811">
            <w:pPr>
              <w:pStyle w:val="ListParagraph"/>
              <w:numPr>
                <w:ilvl w:val="0"/>
                <w:numId w:val="30"/>
              </w:numPr>
              <w:ind w:left="394"/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>¿</w:t>
            </w:r>
            <w:r w:rsidR="008833E5">
              <w:rPr>
                <w:rFonts w:asciiTheme="minorHAnsi" w:hAnsiTheme="minorHAnsi" w:cstheme="minorHAnsi"/>
                <w:lang w:val="es-ES_tradnl"/>
              </w:rPr>
              <w:t>Cuál fue el nivel de</w:t>
            </w:r>
            <w:r w:rsidRPr="008833E5">
              <w:rPr>
                <w:rFonts w:asciiTheme="minorHAnsi" w:hAnsiTheme="minorHAnsi" w:cstheme="minorHAnsi"/>
                <w:lang w:val="es-ES_tradnl"/>
              </w:rPr>
              <w:t xml:space="preserve"> desem</w:t>
            </w:r>
            <w:r w:rsidR="008833E5">
              <w:rPr>
                <w:rFonts w:asciiTheme="minorHAnsi" w:hAnsiTheme="minorHAnsi" w:cstheme="minorHAnsi"/>
                <w:lang w:val="es-ES_tradnl"/>
              </w:rPr>
              <w:t>peño d</w:t>
            </w:r>
            <w:r w:rsidRPr="008833E5">
              <w:rPr>
                <w:rFonts w:asciiTheme="minorHAnsi" w:hAnsiTheme="minorHAnsi" w:cstheme="minorHAnsi"/>
                <w:lang w:val="es-ES_tradnl"/>
              </w:rPr>
              <w:t>el personal durante el piloto</w:t>
            </w:r>
            <w:r w:rsidR="00492811" w:rsidRPr="008833E5">
              <w:rPr>
                <w:rFonts w:asciiTheme="minorHAnsi" w:hAnsiTheme="minorHAnsi" w:cstheme="minorHAnsi"/>
                <w:lang w:val="es-ES_tradnl"/>
              </w:rPr>
              <w:t>?</w:t>
            </w:r>
          </w:p>
          <w:p w:rsidR="00492811" w:rsidRPr="008833E5" w:rsidRDefault="009B2804" w:rsidP="00492811">
            <w:pPr>
              <w:pStyle w:val="ListParagraph"/>
              <w:numPr>
                <w:ilvl w:val="0"/>
                <w:numId w:val="30"/>
              </w:numPr>
              <w:ind w:left="394"/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 xml:space="preserve">¿Cuál fue la productividad del personal y la sucursal durante el </w:t>
            </w:r>
            <w:r w:rsidR="00492811" w:rsidRPr="008833E5">
              <w:rPr>
                <w:rFonts w:asciiTheme="minorHAnsi" w:hAnsiTheme="minorHAnsi" w:cstheme="minorHAnsi"/>
                <w:lang w:val="es-ES_tradnl"/>
              </w:rPr>
              <w:t>pilot</w:t>
            </w:r>
            <w:r w:rsidRPr="008833E5">
              <w:rPr>
                <w:rFonts w:asciiTheme="minorHAnsi" w:hAnsiTheme="minorHAnsi" w:cstheme="minorHAnsi"/>
                <w:lang w:val="es-ES_tradnl"/>
              </w:rPr>
              <w:t>o</w:t>
            </w:r>
            <w:r w:rsidR="00492811" w:rsidRPr="008833E5">
              <w:rPr>
                <w:rFonts w:asciiTheme="minorHAnsi" w:hAnsiTheme="minorHAnsi" w:cstheme="minorHAnsi"/>
                <w:lang w:val="es-ES_tradnl"/>
              </w:rPr>
              <w:t>?</w:t>
            </w:r>
          </w:p>
          <w:p w:rsidR="00492811" w:rsidRPr="008833E5" w:rsidRDefault="009B2804" w:rsidP="00492811">
            <w:pPr>
              <w:pStyle w:val="ListParagraph"/>
              <w:numPr>
                <w:ilvl w:val="0"/>
                <w:numId w:val="30"/>
              </w:numPr>
              <w:ind w:left="394"/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>¿Se alcanzaron los objetivos del piloto</w:t>
            </w:r>
            <w:r w:rsidR="00492811" w:rsidRPr="008833E5">
              <w:rPr>
                <w:rFonts w:asciiTheme="minorHAnsi" w:hAnsiTheme="minorHAnsi" w:cstheme="minorHAnsi"/>
                <w:lang w:val="es-ES_tradnl"/>
              </w:rPr>
              <w:t>?</w:t>
            </w:r>
          </w:p>
          <w:p w:rsidR="00492811" w:rsidRPr="008833E5" w:rsidRDefault="009B2804" w:rsidP="008833E5">
            <w:pPr>
              <w:pStyle w:val="ListParagraph"/>
              <w:numPr>
                <w:ilvl w:val="0"/>
                <w:numId w:val="30"/>
              </w:numPr>
              <w:ind w:left="394"/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 xml:space="preserve">¿Se </w:t>
            </w:r>
            <w:r w:rsidR="007A3F60" w:rsidRPr="008833E5">
              <w:rPr>
                <w:rFonts w:asciiTheme="minorHAnsi" w:hAnsiTheme="minorHAnsi" w:cstheme="minorHAnsi"/>
                <w:lang w:val="es-ES_tradnl"/>
              </w:rPr>
              <w:t xml:space="preserve">ajustó </w:t>
            </w:r>
            <w:r w:rsidR="008833E5">
              <w:rPr>
                <w:rFonts w:asciiTheme="minorHAnsi" w:hAnsiTheme="minorHAnsi" w:cstheme="minorHAnsi"/>
                <w:lang w:val="es-ES_tradnl"/>
              </w:rPr>
              <w:t xml:space="preserve">el personal </w:t>
            </w:r>
            <w:r w:rsidR="007A3F60" w:rsidRPr="008833E5">
              <w:rPr>
                <w:rFonts w:asciiTheme="minorHAnsi" w:hAnsiTheme="minorHAnsi" w:cstheme="minorHAnsi"/>
                <w:lang w:val="es-ES_tradnl"/>
              </w:rPr>
              <w:t xml:space="preserve">al presupuesto del piloto? </w:t>
            </w:r>
            <w:r w:rsidR="008833E5">
              <w:rPr>
                <w:rFonts w:asciiTheme="minorHAnsi" w:hAnsiTheme="minorHAnsi" w:cstheme="minorHAnsi"/>
                <w:lang w:val="es-ES_tradnl"/>
              </w:rPr>
              <w:t>De no ser así</w:t>
            </w:r>
            <w:r w:rsidR="007A3F60" w:rsidRPr="008833E5">
              <w:rPr>
                <w:rFonts w:asciiTheme="minorHAnsi" w:hAnsiTheme="minorHAnsi" w:cstheme="minorHAnsi"/>
                <w:lang w:val="es-ES_tradnl"/>
              </w:rPr>
              <w:t>, ¿por qué</w:t>
            </w:r>
            <w:r w:rsidR="00492811" w:rsidRPr="008833E5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  <w:tc>
          <w:tcPr>
            <w:tcW w:w="3299" w:type="dxa"/>
          </w:tcPr>
          <w:p w:rsidR="00492811" w:rsidRPr="008833E5" w:rsidRDefault="007A3F60" w:rsidP="007A3F60">
            <w:pPr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>Entrevistas al personal de la</w:t>
            </w:r>
            <w:r w:rsidR="00911F44">
              <w:rPr>
                <w:rFonts w:asciiTheme="minorHAnsi" w:hAnsiTheme="minorHAnsi" w:cstheme="minorHAnsi"/>
                <w:lang w:val="es-ES_tradnl"/>
              </w:rPr>
              <w:t>s</w:t>
            </w:r>
            <w:r w:rsidRPr="008833E5">
              <w:rPr>
                <w:rFonts w:asciiTheme="minorHAnsi" w:hAnsiTheme="minorHAnsi" w:cstheme="minorHAnsi"/>
                <w:lang w:val="es-ES_tradnl"/>
              </w:rPr>
              <w:t xml:space="preserve"> sucursal</w:t>
            </w:r>
            <w:r w:rsidR="00911F44">
              <w:rPr>
                <w:rFonts w:asciiTheme="minorHAnsi" w:hAnsiTheme="minorHAnsi" w:cstheme="minorHAnsi"/>
                <w:lang w:val="es-ES_tradnl"/>
              </w:rPr>
              <w:t>es</w:t>
            </w:r>
            <w:r w:rsidRPr="008833E5">
              <w:rPr>
                <w:rFonts w:asciiTheme="minorHAnsi" w:hAnsiTheme="minorHAnsi" w:cstheme="minorHAnsi"/>
                <w:lang w:val="es-ES_tradnl"/>
              </w:rPr>
              <w:t xml:space="preserve"> piloto </w:t>
            </w:r>
          </w:p>
        </w:tc>
      </w:tr>
      <w:tr w:rsidR="007A3F60" w:rsidRPr="00911F44" w:rsidTr="0096045A">
        <w:tc>
          <w:tcPr>
            <w:tcW w:w="1804" w:type="dxa"/>
            <w:vMerge/>
          </w:tcPr>
          <w:p w:rsidR="00492811" w:rsidRPr="008833E5" w:rsidRDefault="00492811" w:rsidP="008833E5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  <w:tc>
          <w:tcPr>
            <w:tcW w:w="4095" w:type="dxa"/>
            <w:vMerge/>
          </w:tcPr>
          <w:p w:rsidR="00492811" w:rsidRPr="008833E5" w:rsidRDefault="00492811" w:rsidP="008833E5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3299" w:type="dxa"/>
          </w:tcPr>
          <w:p w:rsidR="00492811" w:rsidRPr="008833E5" w:rsidRDefault="008833E5" w:rsidP="008833E5">
            <w:pPr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>Entrevistas al personal de la sede central</w:t>
            </w:r>
          </w:p>
        </w:tc>
      </w:tr>
      <w:tr w:rsidR="007A3F60" w:rsidRPr="008833E5" w:rsidTr="0096045A">
        <w:tc>
          <w:tcPr>
            <w:tcW w:w="1804" w:type="dxa"/>
            <w:vMerge/>
            <w:vAlign w:val="center"/>
          </w:tcPr>
          <w:p w:rsidR="00492811" w:rsidRPr="008833E5" w:rsidRDefault="00492811" w:rsidP="008833E5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  <w:tc>
          <w:tcPr>
            <w:tcW w:w="4095" w:type="dxa"/>
            <w:vMerge/>
          </w:tcPr>
          <w:p w:rsidR="00492811" w:rsidRPr="008833E5" w:rsidRDefault="00492811" w:rsidP="008833E5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3299" w:type="dxa"/>
          </w:tcPr>
          <w:p w:rsidR="00492811" w:rsidRPr="008833E5" w:rsidRDefault="008833E5" w:rsidP="008833E5">
            <w:pPr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>Manuales de capacitación</w:t>
            </w:r>
          </w:p>
        </w:tc>
      </w:tr>
      <w:tr w:rsidR="007A3F60" w:rsidRPr="008833E5" w:rsidTr="0096045A">
        <w:tc>
          <w:tcPr>
            <w:tcW w:w="1804" w:type="dxa"/>
            <w:vMerge/>
            <w:vAlign w:val="center"/>
          </w:tcPr>
          <w:p w:rsidR="00492811" w:rsidRPr="008833E5" w:rsidRDefault="00492811" w:rsidP="008833E5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  <w:tc>
          <w:tcPr>
            <w:tcW w:w="4095" w:type="dxa"/>
            <w:vMerge/>
          </w:tcPr>
          <w:p w:rsidR="00492811" w:rsidRPr="008833E5" w:rsidRDefault="00492811" w:rsidP="008833E5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3299" w:type="dxa"/>
          </w:tcPr>
          <w:p w:rsidR="00492811" w:rsidRPr="008833E5" w:rsidRDefault="008833E5" w:rsidP="008833E5">
            <w:pPr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>Mapas del proceso</w:t>
            </w:r>
          </w:p>
        </w:tc>
      </w:tr>
      <w:tr w:rsidR="007A3F60" w:rsidRPr="008833E5" w:rsidTr="0096045A">
        <w:tc>
          <w:tcPr>
            <w:tcW w:w="1804" w:type="dxa"/>
            <w:vMerge/>
            <w:vAlign w:val="center"/>
          </w:tcPr>
          <w:p w:rsidR="00492811" w:rsidRPr="008833E5" w:rsidRDefault="00492811" w:rsidP="008833E5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  <w:tc>
          <w:tcPr>
            <w:tcW w:w="4095" w:type="dxa"/>
            <w:vMerge/>
          </w:tcPr>
          <w:p w:rsidR="00492811" w:rsidRPr="008833E5" w:rsidRDefault="00492811" w:rsidP="008833E5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3299" w:type="dxa"/>
          </w:tcPr>
          <w:p w:rsidR="00492811" w:rsidRPr="008833E5" w:rsidRDefault="008833E5" w:rsidP="00911F44">
            <w:pPr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 xml:space="preserve">Datos </w:t>
            </w:r>
            <w:r w:rsidR="00911F44">
              <w:rPr>
                <w:rFonts w:asciiTheme="minorHAnsi" w:hAnsiTheme="minorHAnsi" w:cstheme="minorHAnsi"/>
                <w:lang w:val="es-ES_tradnl"/>
              </w:rPr>
              <w:t>actuales</w:t>
            </w:r>
            <w:r w:rsidR="00492811" w:rsidRPr="008833E5">
              <w:rPr>
                <w:rFonts w:asciiTheme="minorHAnsi" w:hAnsiTheme="minorHAnsi" w:cstheme="minorHAnsi"/>
                <w:lang w:val="es-ES_tradnl"/>
              </w:rPr>
              <w:t xml:space="preserve"> vs </w:t>
            </w:r>
            <w:r w:rsidRPr="008833E5">
              <w:rPr>
                <w:rFonts w:asciiTheme="minorHAnsi" w:hAnsiTheme="minorHAnsi" w:cstheme="minorHAnsi"/>
                <w:lang w:val="es-ES_tradnl"/>
              </w:rPr>
              <w:t>metas</w:t>
            </w:r>
          </w:p>
        </w:tc>
      </w:tr>
      <w:tr w:rsidR="007A3F60" w:rsidRPr="008833E5" w:rsidTr="0096045A">
        <w:tc>
          <w:tcPr>
            <w:tcW w:w="1804" w:type="dxa"/>
            <w:vMerge/>
            <w:vAlign w:val="center"/>
          </w:tcPr>
          <w:p w:rsidR="00492811" w:rsidRPr="008833E5" w:rsidRDefault="00492811" w:rsidP="008833E5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  <w:tc>
          <w:tcPr>
            <w:tcW w:w="4095" w:type="dxa"/>
            <w:vMerge/>
            <w:vAlign w:val="center"/>
          </w:tcPr>
          <w:p w:rsidR="00492811" w:rsidRPr="008833E5" w:rsidRDefault="00492811" w:rsidP="00492811">
            <w:pPr>
              <w:pStyle w:val="ListParagraph"/>
              <w:numPr>
                <w:ilvl w:val="0"/>
                <w:numId w:val="31"/>
              </w:numPr>
              <w:ind w:left="432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3299" w:type="dxa"/>
          </w:tcPr>
          <w:p w:rsidR="00492811" w:rsidRPr="008833E5" w:rsidRDefault="008833E5" w:rsidP="008833E5">
            <w:pPr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>Objetivos del p</w:t>
            </w:r>
            <w:r w:rsidR="00492811" w:rsidRPr="008833E5">
              <w:rPr>
                <w:rFonts w:asciiTheme="minorHAnsi" w:hAnsiTheme="minorHAnsi" w:cstheme="minorHAnsi"/>
                <w:lang w:val="es-ES_tradnl"/>
              </w:rPr>
              <w:t>ilot</w:t>
            </w:r>
            <w:r w:rsidRPr="008833E5">
              <w:rPr>
                <w:rFonts w:asciiTheme="minorHAnsi" w:hAnsiTheme="minorHAnsi" w:cstheme="minorHAnsi"/>
                <w:lang w:val="es-ES_tradnl"/>
              </w:rPr>
              <w:t>o</w:t>
            </w:r>
          </w:p>
        </w:tc>
      </w:tr>
      <w:tr w:rsidR="007A3F60" w:rsidRPr="00911F44" w:rsidTr="0096045A">
        <w:tc>
          <w:tcPr>
            <w:tcW w:w="1804" w:type="dxa"/>
            <w:vMerge/>
            <w:vAlign w:val="center"/>
          </w:tcPr>
          <w:p w:rsidR="00492811" w:rsidRPr="008833E5" w:rsidRDefault="00492811" w:rsidP="008833E5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  <w:tc>
          <w:tcPr>
            <w:tcW w:w="4095" w:type="dxa"/>
            <w:vMerge/>
            <w:vAlign w:val="center"/>
          </w:tcPr>
          <w:p w:rsidR="00492811" w:rsidRPr="008833E5" w:rsidRDefault="00492811" w:rsidP="00492811">
            <w:pPr>
              <w:pStyle w:val="ListParagraph"/>
              <w:numPr>
                <w:ilvl w:val="0"/>
                <w:numId w:val="31"/>
              </w:numPr>
              <w:ind w:left="432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3299" w:type="dxa"/>
          </w:tcPr>
          <w:p w:rsidR="00492811" w:rsidRPr="008833E5" w:rsidRDefault="008833E5" w:rsidP="00911F44">
            <w:pPr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 xml:space="preserve">Presupuesto </w:t>
            </w:r>
            <w:r w:rsidR="00911F44">
              <w:rPr>
                <w:rFonts w:asciiTheme="minorHAnsi" w:hAnsiTheme="minorHAnsi" w:cstheme="minorHAnsi"/>
                <w:lang w:val="es-ES_tradnl"/>
              </w:rPr>
              <w:t>actual</w:t>
            </w:r>
            <w:r w:rsidR="004D64B5" w:rsidRPr="008833E5">
              <w:rPr>
                <w:rFonts w:asciiTheme="minorHAnsi" w:hAnsiTheme="minorHAnsi" w:cstheme="minorHAnsi"/>
                <w:lang w:val="es-ES_tradnl"/>
              </w:rPr>
              <w:t xml:space="preserve"> vs estimado </w:t>
            </w:r>
            <w:r w:rsidRPr="008833E5">
              <w:rPr>
                <w:rFonts w:asciiTheme="minorHAnsi" w:hAnsiTheme="minorHAnsi" w:cstheme="minorHAnsi"/>
                <w:lang w:val="es-ES_tradnl"/>
              </w:rPr>
              <w:t xml:space="preserve">del piloto </w:t>
            </w:r>
          </w:p>
        </w:tc>
      </w:tr>
      <w:tr w:rsidR="007A3F60" w:rsidRPr="008833E5" w:rsidTr="0096045A">
        <w:trPr>
          <w:trHeight w:val="269"/>
        </w:trPr>
        <w:tc>
          <w:tcPr>
            <w:tcW w:w="1804" w:type="dxa"/>
            <w:vMerge w:val="restart"/>
            <w:vAlign w:val="center"/>
          </w:tcPr>
          <w:p w:rsidR="00492811" w:rsidRPr="008833E5" w:rsidRDefault="003505B1" w:rsidP="008833E5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8833E5">
              <w:rPr>
                <w:rFonts w:asciiTheme="minorHAnsi" w:hAnsiTheme="minorHAnsi" w:cstheme="minorHAnsi"/>
                <w:b/>
                <w:lang w:val="es-ES_tradnl"/>
              </w:rPr>
              <w:t>Desempeño de los sistemas</w:t>
            </w:r>
          </w:p>
        </w:tc>
        <w:tc>
          <w:tcPr>
            <w:tcW w:w="4095" w:type="dxa"/>
            <w:vMerge w:val="restart"/>
            <w:vAlign w:val="center"/>
          </w:tcPr>
          <w:p w:rsidR="00492811" w:rsidRPr="008833E5" w:rsidRDefault="007A3F60" w:rsidP="00492811">
            <w:pPr>
              <w:pStyle w:val="ListParagraph"/>
              <w:numPr>
                <w:ilvl w:val="0"/>
                <w:numId w:val="31"/>
              </w:numPr>
              <w:ind w:left="432"/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>¿</w:t>
            </w:r>
            <w:r w:rsidR="005B4A8F">
              <w:rPr>
                <w:rFonts w:asciiTheme="minorHAnsi" w:hAnsiTheme="minorHAnsi" w:cstheme="minorHAnsi"/>
                <w:lang w:val="es-ES_tradnl"/>
              </w:rPr>
              <w:t>Cuán efectivamente</w:t>
            </w:r>
            <w:r w:rsidRPr="008833E5">
              <w:rPr>
                <w:rFonts w:asciiTheme="minorHAnsi" w:hAnsiTheme="minorHAnsi" w:cstheme="minorHAnsi"/>
                <w:lang w:val="es-ES_tradnl"/>
              </w:rPr>
              <w:t xml:space="preserve"> se captaron y reportaron los datos del piloto</w:t>
            </w:r>
            <w:r w:rsidR="00492811" w:rsidRPr="008833E5">
              <w:rPr>
                <w:rFonts w:asciiTheme="minorHAnsi" w:hAnsiTheme="minorHAnsi" w:cstheme="minorHAnsi"/>
                <w:lang w:val="es-ES_tradnl"/>
              </w:rPr>
              <w:t>?</w:t>
            </w:r>
          </w:p>
          <w:p w:rsidR="00492811" w:rsidRPr="008833E5" w:rsidRDefault="007A3F60" w:rsidP="007A3F60">
            <w:pPr>
              <w:pStyle w:val="ListParagraph"/>
              <w:numPr>
                <w:ilvl w:val="0"/>
                <w:numId w:val="31"/>
              </w:numPr>
              <w:ind w:left="432"/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>¿Fueron eficientes el procesamiento y las operaciones internas</w:t>
            </w:r>
            <w:r w:rsidR="00492811" w:rsidRPr="008833E5">
              <w:rPr>
                <w:rFonts w:asciiTheme="minorHAnsi" w:hAnsiTheme="minorHAnsi" w:cstheme="minorHAnsi"/>
                <w:lang w:val="es-ES_tradnl"/>
              </w:rPr>
              <w:t>?</w:t>
            </w:r>
          </w:p>
        </w:tc>
        <w:tc>
          <w:tcPr>
            <w:tcW w:w="3299" w:type="dxa"/>
          </w:tcPr>
          <w:p w:rsidR="00492811" w:rsidRPr="008833E5" w:rsidRDefault="008833E5" w:rsidP="008833E5">
            <w:pPr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>Informes de datos</w:t>
            </w:r>
          </w:p>
        </w:tc>
      </w:tr>
      <w:tr w:rsidR="007A3F60" w:rsidRPr="008833E5" w:rsidTr="0096045A">
        <w:tc>
          <w:tcPr>
            <w:tcW w:w="1804" w:type="dxa"/>
            <w:vMerge/>
            <w:vAlign w:val="center"/>
          </w:tcPr>
          <w:p w:rsidR="00492811" w:rsidRPr="008833E5" w:rsidRDefault="00492811" w:rsidP="008833E5">
            <w:pPr>
              <w:spacing w:line="360" w:lineRule="auto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4095" w:type="dxa"/>
            <w:vMerge/>
          </w:tcPr>
          <w:p w:rsidR="00492811" w:rsidRPr="008833E5" w:rsidRDefault="00492811" w:rsidP="008833E5">
            <w:pPr>
              <w:spacing w:line="360" w:lineRule="auto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3299" w:type="dxa"/>
          </w:tcPr>
          <w:p w:rsidR="00492811" w:rsidRPr="008833E5" w:rsidRDefault="008833E5" w:rsidP="008833E5">
            <w:pPr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>Capacidad del SIG</w:t>
            </w:r>
          </w:p>
        </w:tc>
      </w:tr>
      <w:tr w:rsidR="007A3F60" w:rsidRPr="008833E5" w:rsidTr="0096045A">
        <w:tc>
          <w:tcPr>
            <w:tcW w:w="1804" w:type="dxa"/>
            <w:vMerge/>
            <w:vAlign w:val="center"/>
          </w:tcPr>
          <w:p w:rsidR="00492811" w:rsidRPr="008833E5" w:rsidRDefault="00492811" w:rsidP="008833E5">
            <w:pPr>
              <w:spacing w:line="360" w:lineRule="auto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4095" w:type="dxa"/>
            <w:vMerge/>
          </w:tcPr>
          <w:p w:rsidR="00492811" w:rsidRPr="008833E5" w:rsidRDefault="00492811" w:rsidP="008833E5">
            <w:pPr>
              <w:spacing w:line="360" w:lineRule="auto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3299" w:type="dxa"/>
          </w:tcPr>
          <w:p w:rsidR="00492811" w:rsidRPr="008833E5" w:rsidRDefault="008833E5" w:rsidP="008833E5">
            <w:pPr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>Mapas del proceso</w:t>
            </w:r>
          </w:p>
        </w:tc>
      </w:tr>
      <w:tr w:rsidR="007A3F60" w:rsidRPr="008833E5" w:rsidTr="0096045A">
        <w:tc>
          <w:tcPr>
            <w:tcW w:w="1804" w:type="dxa"/>
            <w:vMerge/>
            <w:vAlign w:val="center"/>
          </w:tcPr>
          <w:p w:rsidR="00492811" w:rsidRPr="008833E5" w:rsidRDefault="00492811" w:rsidP="008833E5">
            <w:pPr>
              <w:spacing w:line="360" w:lineRule="auto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4095" w:type="dxa"/>
            <w:vMerge/>
          </w:tcPr>
          <w:p w:rsidR="00492811" w:rsidRPr="008833E5" w:rsidRDefault="00492811" w:rsidP="008833E5">
            <w:pPr>
              <w:spacing w:line="360" w:lineRule="auto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3299" w:type="dxa"/>
          </w:tcPr>
          <w:p w:rsidR="00492811" w:rsidRPr="008833E5" w:rsidRDefault="008833E5" w:rsidP="008833E5">
            <w:pPr>
              <w:rPr>
                <w:rFonts w:asciiTheme="minorHAnsi" w:hAnsiTheme="minorHAnsi" w:cstheme="minorHAnsi"/>
                <w:lang w:val="es-ES_tradnl"/>
              </w:rPr>
            </w:pPr>
            <w:r w:rsidRPr="008833E5">
              <w:rPr>
                <w:rFonts w:asciiTheme="minorHAnsi" w:hAnsiTheme="minorHAnsi" w:cstheme="minorHAnsi"/>
                <w:lang w:val="es-ES_tradnl"/>
              </w:rPr>
              <w:t>Normas y procedimientos</w:t>
            </w:r>
          </w:p>
        </w:tc>
      </w:tr>
    </w:tbl>
    <w:p w:rsidR="00492811" w:rsidRPr="008833E5" w:rsidRDefault="00492811" w:rsidP="00492811">
      <w:pPr>
        <w:spacing w:line="360" w:lineRule="auto"/>
        <w:rPr>
          <w:sz w:val="22"/>
          <w:szCs w:val="22"/>
          <w:lang w:val="es-ES_tradnl"/>
        </w:rPr>
      </w:pPr>
    </w:p>
    <w:p w:rsidR="00492811" w:rsidRPr="008833E5" w:rsidRDefault="00492811" w:rsidP="00492811">
      <w:pPr>
        <w:spacing w:line="360" w:lineRule="auto"/>
        <w:rPr>
          <w:sz w:val="22"/>
          <w:szCs w:val="22"/>
          <w:lang w:val="es-ES_tradnl"/>
        </w:rPr>
      </w:pPr>
    </w:p>
    <w:p w:rsidR="00BB57CD" w:rsidRPr="008833E5" w:rsidRDefault="00BB57CD" w:rsidP="00E85687">
      <w:pPr>
        <w:rPr>
          <w:lang w:val="es-ES_tradnl"/>
        </w:rPr>
      </w:pPr>
    </w:p>
    <w:sectPr w:rsidR="00BB57CD" w:rsidRPr="008833E5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461" w:rsidRDefault="00BB1461" w:rsidP="007E1A90">
      <w:r>
        <w:separator/>
      </w:r>
    </w:p>
  </w:endnote>
  <w:endnote w:type="continuationSeparator" w:id="0">
    <w:p w:rsidR="00BB1461" w:rsidRDefault="00BB1461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33E5" w:rsidRPr="007E1A90" w:rsidRDefault="008833E5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Pr="007E1A90">
          <w:rPr>
            <w:color w:val="4D4F53"/>
            <w:szCs w:val="16"/>
          </w:rPr>
          <w:fldChar w:fldCharType="separate"/>
        </w:r>
        <w:r>
          <w:rPr>
            <w:noProof/>
            <w:color w:val="4D4F53"/>
            <w:szCs w:val="16"/>
          </w:rPr>
          <w:t>2</w:t>
        </w:r>
        <w:r w:rsidRPr="007E1A90">
          <w:rPr>
            <w:noProof/>
            <w:color w:val="4D4F53"/>
            <w:szCs w:val="16"/>
          </w:rPr>
          <w:fldChar w:fldCharType="end"/>
        </w:r>
      </w:p>
    </w:sdtContent>
  </w:sdt>
  <w:p w:rsidR="008833E5" w:rsidRDefault="008833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33E5" w:rsidRDefault="00BB14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40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33E5" w:rsidRDefault="008833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461" w:rsidRDefault="00BB1461" w:rsidP="007E1A90">
      <w:r>
        <w:separator/>
      </w:r>
    </w:p>
  </w:footnote>
  <w:footnote w:type="continuationSeparator" w:id="0">
    <w:p w:rsidR="00BB1461" w:rsidRDefault="00BB1461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3E5" w:rsidRDefault="008833E5" w:rsidP="00A1113A">
    <w:pPr>
      <w:pStyle w:val="Header"/>
      <w:jc w:val="center"/>
    </w:pPr>
  </w:p>
  <w:p w:rsidR="008833E5" w:rsidRDefault="008833E5" w:rsidP="00A1113A">
    <w:pPr>
      <w:pStyle w:val="Header"/>
      <w:jc w:val="right"/>
    </w:pPr>
  </w:p>
  <w:p w:rsidR="008833E5" w:rsidRDefault="008833E5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833E5" w:rsidRDefault="008833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57F"/>
    <w:multiLevelType w:val="hybridMultilevel"/>
    <w:tmpl w:val="C56C3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C70C8"/>
    <w:multiLevelType w:val="hybridMultilevel"/>
    <w:tmpl w:val="CC6CC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E2C23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02E53"/>
    <w:multiLevelType w:val="hybridMultilevel"/>
    <w:tmpl w:val="C006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C0D69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244457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DF759F"/>
    <w:multiLevelType w:val="hybridMultilevel"/>
    <w:tmpl w:val="6324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C16DDF"/>
    <w:multiLevelType w:val="hybridMultilevel"/>
    <w:tmpl w:val="CF9C3FC0"/>
    <w:lvl w:ilvl="0" w:tplc="00B45B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2B42579"/>
    <w:multiLevelType w:val="hybridMultilevel"/>
    <w:tmpl w:val="A6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F1253C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733CC4"/>
    <w:multiLevelType w:val="hybridMultilevel"/>
    <w:tmpl w:val="510A54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sz w:val="16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BA176C"/>
    <w:multiLevelType w:val="hybridMultilevel"/>
    <w:tmpl w:val="73B6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B040D6"/>
    <w:multiLevelType w:val="hybridMultilevel"/>
    <w:tmpl w:val="114CDA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5DC167A"/>
    <w:multiLevelType w:val="hybridMultilevel"/>
    <w:tmpl w:val="07E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FC624C"/>
    <w:multiLevelType w:val="hybridMultilevel"/>
    <w:tmpl w:val="6F101B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4EE13A8"/>
    <w:multiLevelType w:val="hybridMultilevel"/>
    <w:tmpl w:val="49C80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5FB674E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BA679E"/>
    <w:multiLevelType w:val="hybridMultilevel"/>
    <w:tmpl w:val="D4BA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4"/>
  </w:num>
  <w:num w:numId="4">
    <w:abstractNumId w:val="24"/>
  </w:num>
  <w:num w:numId="5">
    <w:abstractNumId w:val="2"/>
  </w:num>
  <w:num w:numId="6">
    <w:abstractNumId w:val="10"/>
  </w:num>
  <w:num w:numId="7">
    <w:abstractNumId w:val="1"/>
  </w:num>
  <w:num w:numId="8">
    <w:abstractNumId w:val="23"/>
  </w:num>
  <w:num w:numId="9">
    <w:abstractNumId w:val="11"/>
  </w:num>
  <w:num w:numId="10">
    <w:abstractNumId w:val="5"/>
  </w:num>
  <w:num w:numId="11">
    <w:abstractNumId w:val="29"/>
  </w:num>
  <w:num w:numId="12">
    <w:abstractNumId w:val="22"/>
  </w:num>
  <w:num w:numId="13">
    <w:abstractNumId w:val="28"/>
  </w:num>
  <w:num w:numId="14">
    <w:abstractNumId w:val="13"/>
  </w:num>
  <w:num w:numId="15">
    <w:abstractNumId w:val="8"/>
  </w:num>
  <w:num w:numId="16">
    <w:abstractNumId w:val="20"/>
  </w:num>
  <w:num w:numId="17">
    <w:abstractNumId w:val="25"/>
  </w:num>
  <w:num w:numId="18">
    <w:abstractNumId w:val="26"/>
  </w:num>
  <w:num w:numId="19">
    <w:abstractNumId w:val="16"/>
  </w:num>
  <w:num w:numId="20">
    <w:abstractNumId w:val="0"/>
  </w:num>
  <w:num w:numId="21">
    <w:abstractNumId w:val="3"/>
  </w:num>
  <w:num w:numId="22">
    <w:abstractNumId w:val="21"/>
  </w:num>
  <w:num w:numId="23">
    <w:abstractNumId w:val="4"/>
  </w:num>
  <w:num w:numId="24">
    <w:abstractNumId w:val="7"/>
  </w:num>
  <w:num w:numId="25">
    <w:abstractNumId w:val="27"/>
  </w:num>
  <w:num w:numId="26">
    <w:abstractNumId w:val="15"/>
  </w:num>
  <w:num w:numId="27">
    <w:abstractNumId w:val="12"/>
  </w:num>
  <w:num w:numId="28">
    <w:abstractNumId w:val="30"/>
  </w:num>
  <w:num w:numId="29">
    <w:abstractNumId w:val="6"/>
  </w:num>
  <w:num w:numId="30">
    <w:abstractNumId w:val="18"/>
  </w:num>
  <w:num w:numId="3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93"/>
    <w:rsid w:val="0000728F"/>
    <w:rsid w:val="0001759B"/>
    <w:rsid w:val="000241BE"/>
    <w:rsid w:val="0004203C"/>
    <w:rsid w:val="000912E1"/>
    <w:rsid w:val="000A6E36"/>
    <w:rsid w:val="00132F38"/>
    <w:rsid w:val="001617C8"/>
    <w:rsid w:val="00176B58"/>
    <w:rsid w:val="001F26FE"/>
    <w:rsid w:val="002012A8"/>
    <w:rsid w:val="00215433"/>
    <w:rsid w:val="00221756"/>
    <w:rsid w:val="002578DD"/>
    <w:rsid w:val="002D76CE"/>
    <w:rsid w:val="003505B1"/>
    <w:rsid w:val="003646BC"/>
    <w:rsid w:val="003A4D27"/>
    <w:rsid w:val="003B08B0"/>
    <w:rsid w:val="00403637"/>
    <w:rsid w:val="0043317E"/>
    <w:rsid w:val="00437272"/>
    <w:rsid w:val="00463761"/>
    <w:rsid w:val="00492811"/>
    <w:rsid w:val="004D64B5"/>
    <w:rsid w:val="004E4C27"/>
    <w:rsid w:val="0050683D"/>
    <w:rsid w:val="00536069"/>
    <w:rsid w:val="00584E33"/>
    <w:rsid w:val="005B4A8F"/>
    <w:rsid w:val="006538F9"/>
    <w:rsid w:val="006737BD"/>
    <w:rsid w:val="0069643D"/>
    <w:rsid w:val="006F0493"/>
    <w:rsid w:val="007640FC"/>
    <w:rsid w:val="007936FF"/>
    <w:rsid w:val="007A3F60"/>
    <w:rsid w:val="007E1A90"/>
    <w:rsid w:val="007F41A9"/>
    <w:rsid w:val="00824DE8"/>
    <w:rsid w:val="00881DAA"/>
    <w:rsid w:val="008833E5"/>
    <w:rsid w:val="008919F2"/>
    <w:rsid w:val="00911F44"/>
    <w:rsid w:val="00917366"/>
    <w:rsid w:val="00937C97"/>
    <w:rsid w:val="0095007D"/>
    <w:rsid w:val="0096045A"/>
    <w:rsid w:val="009B2804"/>
    <w:rsid w:val="009C1DE8"/>
    <w:rsid w:val="00A1113A"/>
    <w:rsid w:val="00A65A49"/>
    <w:rsid w:val="00A84FD0"/>
    <w:rsid w:val="00A87EDB"/>
    <w:rsid w:val="00B309E3"/>
    <w:rsid w:val="00B85AF5"/>
    <w:rsid w:val="00BB1461"/>
    <w:rsid w:val="00BB57CD"/>
    <w:rsid w:val="00BC1FEB"/>
    <w:rsid w:val="00C07BB1"/>
    <w:rsid w:val="00C45729"/>
    <w:rsid w:val="00C569F0"/>
    <w:rsid w:val="00C6061D"/>
    <w:rsid w:val="00C646EC"/>
    <w:rsid w:val="00C714A9"/>
    <w:rsid w:val="00CD0A3C"/>
    <w:rsid w:val="00D04FE4"/>
    <w:rsid w:val="00D33881"/>
    <w:rsid w:val="00D33D9D"/>
    <w:rsid w:val="00D4596B"/>
    <w:rsid w:val="00D95AB3"/>
    <w:rsid w:val="00DA39F8"/>
    <w:rsid w:val="00DC30F0"/>
    <w:rsid w:val="00E72918"/>
    <w:rsid w:val="00E85687"/>
    <w:rsid w:val="00F232FE"/>
    <w:rsid w:val="00F827F2"/>
    <w:rsid w:val="00F8647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000_Global%20Resources\Brand%20Resources\Document%20Templates\Template%20-%20Terms%20of%20Reference%20-%20Project%20-%20Products.dotm" TargetMode="External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E5349-CCA6-4C95-B409-28FE3EE3D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Terms of Reference - Project - Products</Template>
  <TotalTime>3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3</cp:revision>
  <cp:lastPrinted>2014-03-21T17:03:00Z</cp:lastPrinted>
  <dcterms:created xsi:type="dcterms:W3CDTF">2014-04-27T09:56:00Z</dcterms:created>
  <dcterms:modified xsi:type="dcterms:W3CDTF">2014-04-28T19:34:00Z</dcterms:modified>
</cp:coreProperties>
</file>