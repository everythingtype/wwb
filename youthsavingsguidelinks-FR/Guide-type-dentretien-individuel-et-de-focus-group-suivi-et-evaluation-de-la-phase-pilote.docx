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F2" w:rsidRDefault="00F827F2" w:rsidP="00F827F2">
      <w:pPr>
        <w:jc w:val="center"/>
        <w:rPr>
          <w:rFonts w:asciiTheme="minorHAnsi" w:hAnsiTheme="minorHAnsi" w:cstheme="minorHAnsi"/>
          <w:b/>
        </w:rPr>
      </w:pPr>
    </w:p>
    <w:p w:rsidR="00F827F2" w:rsidRDefault="00F827F2" w:rsidP="00F827F2">
      <w:pPr>
        <w:jc w:val="center"/>
        <w:rPr>
          <w:rFonts w:asciiTheme="minorHAnsi" w:hAnsiTheme="minorHAnsi" w:cstheme="minorHAnsi"/>
          <w:b/>
        </w:rPr>
      </w:pPr>
    </w:p>
    <w:p w:rsidR="00F827F2" w:rsidRPr="00B81183" w:rsidRDefault="002C6DFD" w:rsidP="00F827F2">
      <w:pPr>
        <w:pStyle w:val="TitleTemplate"/>
        <w:rPr>
          <w:lang w:val="fr-FR"/>
        </w:rPr>
      </w:pPr>
      <w:r w:rsidRPr="002C6DFD">
        <w:rPr>
          <w:lang w:val="fr-FR"/>
        </w:rPr>
        <w:t>Guide type d’entretien individuel et de focus group: suivi et évaluation de la phase pilote</w:t>
      </w:r>
      <w:bookmarkStart w:id="0" w:name="_GoBack"/>
      <w:bookmarkEnd w:id="0"/>
    </w:p>
    <w:p w:rsidR="00F827F2" w:rsidRPr="00B81183" w:rsidRDefault="00F827F2" w:rsidP="00F827F2">
      <w:pPr>
        <w:pStyle w:val="SubtitleTemplate"/>
        <w:rPr>
          <w:lang w:val="fr-FR"/>
        </w:rPr>
      </w:pPr>
      <w:r w:rsidRPr="00B81183">
        <w:rPr>
          <w:lang w:val="fr-FR"/>
        </w:rPr>
        <w:t>(Chap</w:t>
      </w:r>
      <w:r w:rsidR="00B6761F" w:rsidRPr="00B81183">
        <w:rPr>
          <w:lang w:val="fr-FR"/>
        </w:rPr>
        <w:t>itre</w:t>
      </w:r>
      <w:r w:rsidRPr="00B81183">
        <w:rPr>
          <w:lang w:val="fr-FR"/>
        </w:rPr>
        <w:t xml:space="preserve"> 3 – </w:t>
      </w:r>
      <w:r w:rsidR="003254AC" w:rsidRPr="00B81183">
        <w:rPr>
          <w:lang w:val="fr-FR"/>
        </w:rPr>
        <w:t xml:space="preserve">Suivi </w:t>
      </w:r>
      <w:r w:rsidRPr="00B81183">
        <w:rPr>
          <w:lang w:val="fr-FR"/>
        </w:rPr>
        <w:t xml:space="preserve">&amp; </w:t>
      </w:r>
      <w:r w:rsidR="003254AC" w:rsidRPr="00B81183">
        <w:rPr>
          <w:lang w:val="fr-FR"/>
        </w:rPr>
        <w:t>Evaluation</w:t>
      </w:r>
      <w:r w:rsidR="0005034C" w:rsidRPr="00B81183">
        <w:rPr>
          <w:lang w:val="fr-FR"/>
        </w:rPr>
        <w:t xml:space="preserve"> du projet </w:t>
      </w:r>
      <w:r w:rsidR="003C6BDB" w:rsidRPr="00B81183">
        <w:rPr>
          <w:lang w:val="fr-FR"/>
        </w:rPr>
        <w:t>pilote)</w:t>
      </w:r>
    </w:p>
    <w:p w:rsidR="00F827F2" w:rsidRPr="00B81183" w:rsidRDefault="00F827F2" w:rsidP="00F827F2">
      <w:pPr>
        <w:rPr>
          <w:rFonts w:asciiTheme="minorHAnsi" w:hAnsiTheme="minorHAnsi" w:cstheme="minorHAnsi"/>
          <w:lang w:val="fr-FR"/>
        </w:rPr>
      </w:pPr>
    </w:p>
    <w:p w:rsidR="00C757ED" w:rsidRPr="00B81183" w:rsidRDefault="00C757ED" w:rsidP="00C757ED">
      <w:pPr>
        <w:pStyle w:val="HeadingTemplateTimesRoman"/>
        <w:jc w:val="left"/>
        <w:rPr>
          <w:i/>
          <w:sz w:val="22"/>
          <w:lang w:val="fr-FR"/>
        </w:rPr>
      </w:pPr>
      <w:r w:rsidRPr="00B81183">
        <w:rPr>
          <w:i/>
          <w:sz w:val="22"/>
          <w:lang w:val="fr-FR"/>
        </w:rPr>
        <w:t xml:space="preserve">Note: </w:t>
      </w:r>
      <w:r w:rsidR="003254AC" w:rsidRPr="00B81183">
        <w:rPr>
          <w:i/>
          <w:sz w:val="22"/>
          <w:lang w:val="fr-FR"/>
        </w:rPr>
        <w:t>Ce</w:t>
      </w:r>
      <w:r w:rsidRPr="00B81183">
        <w:rPr>
          <w:i/>
          <w:sz w:val="22"/>
          <w:lang w:val="fr-FR"/>
        </w:rPr>
        <w:t xml:space="preserve"> focus group </w:t>
      </w:r>
      <w:r w:rsidR="003254AC" w:rsidRPr="00B81183">
        <w:rPr>
          <w:i/>
          <w:sz w:val="22"/>
          <w:lang w:val="fr-FR"/>
        </w:rPr>
        <w:t>et</w:t>
      </w:r>
      <w:r w:rsidRPr="00B81183">
        <w:rPr>
          <w:i/>
          <w:sz w:val="22"/>
          <w:lang w:val="fr-FR"/>
        </w:rPr>
        <w:t xml:space="preserve"> </w:t>
      </w:r>
      <w:r w:rsidR="003254AC" w:rsidRPr="00B81183">
        <w:rPr>
          <w:i/>
          <w:sz w:val="22"/>
          <w:lang w:val="fr-FR"/>
        </w:rPr>
        <w:t>guide d’entretien individuel</w:t>
      </w:r>
      <w:r w:rsidRPr="00B81183">
        <w:rPr>
          <w:i/>
          <w:sz w:val="22"/>
          <w:lang w:val="fr-FR"/>
        </w:rPr>
        <w:t xml:space="preserve"> </w:t>
      </w:r>
      <w:r w:rsidR="00B806EA" w:rsidRPr="00B81183">
        <w:rPr>
          <w:i/>
          <w:sz w:val="22"/>
          <w:lang w:val="fr-FR"/>
        </w:rPr>
        <w:t>suggèrent</w:t>
      </w:r>
      <w:r w:rsidR="00FE3E33" w:rsidRPr="00B81183">
        <w:rPr>
          <w:i/>
          <w:sz w:val="22"/>
          <w:lang w:val="fr-FR"/>
        </w:rPr>
        <w:t xml:space="preserve"> </w:t>
      </w:r>
      <w:r w:rsidRPr="00B81183">
        <w:rPr>
          <w:i/>
          <w:sz w:val="22"/>
          <w:lang w:val="fr-FR"/>
        </w:rPr>
        <w:t xml:space="preserve"> </w:t>
      </w:r>
      <w:r w:rsidR="00FE3E33" w:rsidRPr="00B81183">
        <w:rPr>
          <w:i/>
          <w:sz w:val="22"/>
          <w:lang w:val="fr-FR"/>
        </w:rPr>
        <w:t xml:space="preserve">des </w:t>
      </w:r>
      <w:r w:rsidR="00B806EA" w:rsidRPr="00B81183">
        <w:rPr>
          <w:i/>
          <w:sz w:val="22"/>
          <w:lang w:val="fr-FR"/>
        </w:rPr>
        <w:t>sujets de discussions</w:t>
      </w:r>
      <w:r w:rsidRPr="00B81183">
        <w:rPr>
          <w:i/>
          <w:sz w:val="22"/>
          <w:lang w:val="fr-FR"/>
        </w:rPr>
        <w:t xml:space="preserve"> </w:t>
      </w:r>
      <w:r w:rsidR="00B806EA" w:rsidRPr="00B81183">
        <w:rPr>
          <w:i/>
          <w:sz w:val="22"/>
          <w:lang w:val="fr-FR"/>
        </w:rPr>
        <w:t>et questions, mais vous êtes encouragés à modifier</w:t>
      </w:r>
      <w:r w:rsidRPr="00B81183">
        <w:rPr>
          <w:i/>
          <w:sz w:val="22"/>
          <w:lang w:val="fr-FR"/>
        </w:rPr>
        <w:t xml:space="preserve"> </w:t>
      </w:r>
      <w:r w:rsidR="00B806EA" w:rsidRPr="00B81183">
        <w:rPr>
          <w:i/>
          <w:sz w:val="22"/>
          <w:lang w:val="fr-FR"/>
        </w:rPr>
        <w:t>et adapt</w:t>
      </w:r>
      <w:r w:rsidR="00290DC7" w:rsidRPr="00B81183">
        <w:rPr>
          <w:i/>
          <w:sz w:val="22"/>
          <w:lang w:val="fr-FR"/>
        </w:rPr>
        <w:t>er</w:t>
      </w:r>
      <w:r w:rsidR="00B806EA" w:rsidRPr="00B81183">
        <w:rPr>
          <w:i/>
          <w:sz w:val="22"/>
          <w:lang w:val="fr-FR"/>
        </w:rPr>
        <w:t xml:space="preserve"> </w:t>
      </w:r>
      <w:r w:rsidRPr="00B81183">
        <w:rPr>
          <w:i/>
          <w:sz w:val="22"/>
          <w:lang w:val="fr-FR"/>
        </w:rPr>
        <w:t xml:space="preserve"> </w:t>
      </w:r>
      <w:r w:rsidR="00290DC7" w:rsidRPr="00B81183">
        <w:rPr>
          <w:i/>
          <w:sz w:val="22"/>
          <w:lang w:val="fr-FR"/>
        </w:rPr>
        <w:t xml:space="preserve">en fonction de votre marché. </w:t>
      </w:r>
      <w:r w:rsidR="003D3CDC" w:rsidRPr="00B81183">
        <w:rPr>
          <w:i/>
          <w:sz w:val="22"/>
          <w:lang w:val="fr-FR"/>
        </w:rPr>
        <w:t>Aussi</w:t>
      </w:r>
      <w:r w:rsidRPr="00B81183">
        <w:rPr>
          <w:i/>
          <w:sz w:val="22"/>
          <w:lang w:val="fr-FR"/>
        </w:rPr>
        <w:t xml:space="preserve">, </w:t>
      </w:r>
      <w:r w:rsidR="003D3CDC" w:rsidRPr="00B81183">
        <w:rPr>
          <w:i/>
          <w:sz w:val="22"/>
          <w:lang w:val="fr-FR"/>
        </w:rPr>
        <w:t xml:space="preserve">vous pouvez </w:t>
      </w:r>
      <w:r w:rsidR="00812833" w:rsidRPr="00B81183">
        <w:rPr>
          <w:i/>
          <w:sz w:val="22"/>
          <w:lang w:val="fr-FR"/>
        </w:rPr>
        <w:t xml:space="preserve">approfondir </w:t>
      </w:r>
      <w:r w:rsidR="003D3CDC" w:rsidRPr="00B81183">
        <w:rPr>
          <w:i/>
          <w:sz w:val="22"/>
          <w:lang w:val="fr-FR"/>
        </w:rPr>
        <w:t xml:space="preserve">au cours </w:t>
      </w:r>
      <w:r w:rsidR="00812833" w:rsidRPr="00B81183">
        <w:rPr>
          <w:i/>
          <w:sz w:val="22"/>
          <w:lang w:val="fr-FR"/>
        </w:rPr>
        <w:t>des entretiens individuels</w:t>
      </w:r>
      <w:r w:rsidRPr="00B81183">
        <w:rPr>
          <w:i/>
          <w:sz w:val="22"/>
          <w:lang w:val="fr-FR"/>
        </w:rPr>
        <w:t>.</w:t>
      </w:r>
    </w:p>
    <w:p w:rsidR="00F827F2" w:rsidRPr="00B81183" w:rsidRDefault="00F827F2" w:rsidP="00F827F2">
      <w:pPr>
        <w:rPr>
          <w:rFonts w:asciiTheme="minorHAnsi" w:hAnsiTheme="minorHAnsi" w:cstheme="minorHAnsi"/>
          <w:lang w:val="fr-FR"/>
        </w:rPr>
      </w:pP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F827F2" w:rsidRPr="00B81183" w:rsidTr="00F827F2">
        <w:trPr>
          <w:cantSplit/>
          <w:trHeight w:val="260"/>
        </w:trPr>
        <w:tc>
          <w:tcPr>
            <w:tcW w:w="10080" w:type="dxa"/>
          </w:tcPr>
          <w:p w:rsidR="00F827F2" w:rsidRPr="00B81183" w:rsidRDefault="00BD5B4D" w:rsidP="00F827F2">
            <w:pPr>
              <w:pStyle w:val="HeadingTemplateTimesRoman"/>
            </w:pPr>
            <w:r w:rsidRPr="00B81183">
              <w:t>ACCUEIL</w:t>
            </w:r>
            <w:r w:rsidR="00F827F2" w:rsidRPr="00B81183">
              <w:t xml:space="preserve"> &amp; INTRODUCTION</w:t>
            </w:r>
          </w:p>
        </w:tc>
      </w:tr>
      <w:tr w:rsidR="00F827F2" w:rsidRPr="00B81183" w:rsidTr="00C15B2B">
        <w:trPr>
          <w:cantSplit/>
        </w:trPr>
        <w:tc>
          <w:tcPr>
            <w:tcW w:w="10080" w:type="dxa"/>
          </w:tcPr>
          <w:p w:rsidR="00F827F2" w:rsidRPr="00B81183" w:rsidRDefault="00812833" w:rsidP="00F827F2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Nous vous remercions d’avoir pris le temps de parler avec nous aujourd’hui. </w:t>
            </w:r>
            <w:r w:rsidR="00D65C04" w:rsidRPr="00B81183">
              <w:rPr>
                <w:rFonts w:asciiTheme="minorHAnsi" w:hAnsiTheme="minorHAnsi" w:cstheme="minorHAnsi"/>
                <w:lang w:val="fr-FR"/>
              </w:rPr>
              <w:t>Nous vous remercions pour votre temps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.  [</w:t>
            </w:r>
            <w:r w:rsidR="00CA7204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Présentation rapide des enquêtés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]</w:t>
            </w:r>
          </w:p>
          <w:p w:rsidR="00F827F2" w:rsidRPr="00B81183" w:rsidRDefault="00CA7204" w:rsidP="00F827F2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Nous aimerions vous parler aujourd’hui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>parce ce que nous voulons en apprendre plus sur votre expérience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>avec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[</w:t>
            </w:r>
            <w:r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mettre le nom</w:t>
            </w:r>
            <w:r w:rsidR="00F827F2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de votre programme d’épargne pour les Jeunes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 xml:space="preserve">].  </w:t>
            </w:r>
          </w:p>
          <w:p w:rsidR="00222FF7" w:rsidRPr="00B81183" w:rsidRDefault="00013209" w:rsidP="00F827F2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Votre nom et informations personnelles resteront strictement confidentiels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. </w:t>
            </w:r>
            <w:r w:rsidRPr="00B81183">
              <w:rPr>
                <w:rFonts w:asciiTheme="minorHAnsi" w:hAnsiTheme="minorHAnsi" w:cstheme="minorHAnsi"/>
                <w:lang w:val="fr-FR"/>
              </w:rPr>
              <w:t>Nous utiliserons ces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information</w:t>
            </w:r>
            <w:r w:rsidRPr="00B81183">
              <w:rPr>
                <w:rFonts w:asciiTheme="minorHAnsi" w:hAnsiTheme="minorHAnsi" w:cstheme="minorHAnsi"/>
                <w:lang w:val="fr-FR"/>
              </w:rPr>
              <w:t>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que vous nous avez </w:t>
            </w:r>
            <w:r w:rsidR="00222FF7" w:rsidRPr="00B81183">
              <w:rPr>
                <w:rFonts w:asciiTheme="minorHAnsi" w:hAnsiTheme="minorHAnsi" w:cstheme="minorHAnsi"/>
                <w:lang w:val="fr-FR"/>
              </w:rPr>
              <w:t>fournies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 juste dans le cadre de notre projet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. </w:t>
            </w:r>
            <w:r w:rsidR="00222FF7" w:rsidRPr="00B81183">
              <w:rPr>
                <w:rFonts w:asciiTheme="minorHAnsi" w:hAnsiTheme="minorHAnsi" w:cstheme="minorHAnsi"/>
                <w:lang w:val="fr-FR"/>
              </w:rPr>
              <w:t xml:space="preserve">Je vous prie de vous sentir libre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222FF7" w:rsidRPr="00B81183">
              <w:rPr>
                <w:rFonts w:asciiTheme="minorHAnsi" w:hAnsiTheme="minorHAnsi" w:cstheme="minorHAnsi"/>
                <w:lang w:val="fr-FR"/>
              </w:rPr>
              <w:t>d’exprimer ouvertement vos opinions.</w:t>
            </w:r>
          </w:p>
          <w:p w:rsidR="00F827F2" w:rsidRPr="00B81183" w:rsidRDefault="005156E8" w:rsidP="00F827F2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Est-ce que vous acceptez de </w:t>
            </w:r>
            <w:r w:rsidR="00A764D2" w:rsidRPr="00B81183">
              <w:rPr>
                <w:rFonts w:asciiTheme="minorHAnsi" w:hAnsiTheme="minorHAnsi" w:cstheme="minorHAnsi"/>
                <w:lang w:val="fr-FR"/>
              </w:rPr>
              <w:t>participer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 à </w:t>
            </w:r>
            <w:r w:rsidR="00215AF5" w:rsidRPr="00B81183">
              <w:rPr>
                <w:rFonts w:asciiTheme="minorHAnsi" w:hAnsiTheme="minorHAnsi" w:cstheme="minorHAnsi"/>
                <w:lang w:val="fr-FR"/>
              </w:rPr>
              <w:t>ce focus group/discussions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  <w:p w:rsidR="00F827F2" w:rsidRPr="00B81183" w:rsidRDefault="00C15B2B" w:rsidP="003E1128">
            <w:pPr>
              <w:numPr>
                <w:ilvl w:val="0"/>
                <w:numId w:val="27"/>
              </w:num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Super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! </w:t>
            </w:r>
            <w:r w:rsidRPr="00B81183">
              <w:rPr>
                <w:rFonts w:asciiTheme="minorHAnsi" w:hAnsiTheme="minorHAnsi" w:cstheme="minorHAnsi"/>
                <w:lang w:val="fr-FR"/>
              </w:rPr>
              <w:t>D’abord je voudrais  dire que vous nous avons tous invité ici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, </w:t>
            </w:r>
            <w:r w:rsidRPr="00B81183">
              <w:rPr>
                <w:rFonts w:asciiTheme="minorHAnsi" w:hAnsiTheme="minorHAnsi" w:cstheme="minorHAnsi"/>
                <w:lang w:val="fr-FR"/>
              </w:rPr>
              <w:t>et donc nous aimerions entendre tout le monde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. </w:t>
            </w:r>
            <w:r w:rsidRPr="00B81183">
              <w:rPr>
                <w:rFonts w:asciiTheme="minorHAnsi" w:hAnsiTheme="minorHAnsi" w:cstheme="minorHAnsi"/>
                <w:lang w:val="fr-FR"/>
              </w:rPr>
              <w:t>Les idées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, </w:t>
            </w:r>
            <w:r w:rsidRPr="00B81183">
              <w:rPr>
                <w:rFonts w:asciiTheme="minorHAnsi" w:hAnsiTheme="minorHAnsi" w:cstheme="minorHAnsi"/>
                <w:lang w:val="fr-FR"/>
              </w:rPr>
              <w:t>expériences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>et opinions de chacun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>sont importants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. </w:t>
            </w:r>
            <w:r w:rsidR="003E1128" w:rsidRPr="00B81183">
              <w:rPr>
                <w:rFonts w:asciiTheme="minorHAnsi" w:hAnsiTheme="minorHAnsi" w:cstheme="minorHAnsi"/>
                <w:lang w:val="fr-FR"/>
              </w:rPr>
              <w:t xml:space="preserve">Alors s’il vous </w:t>
            </w:r>
            <w:r w:rsidR="00BD5B4D" w:rsidRPr="00B81183">
              <w:rPr>
                <w:rFonts w:asciiTheme="minorHAnsi" w:hAnsiTheme="minorHAnsi" w:cstheme="minorHAnsi"/>
                <w:lang w:val="fr-FR"/>
              </w:rPr>
              <w:t>plaît,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3E1128" w:rsidRPr="00B81183">
              <w:rPr>
                <w:rFonts w:asciiTheme="minorHAnsi" w:hAnsiTheme="minorHAnsi" w:cstheme="minorHAnsi"/>
                <w:lang w:val="fr-FR"/>
              </w:rPr>
              <w:t xml:space="preserve">que chacun puisse s’exprimer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!</w:t>
            </w:r>
          </w:p>
        </w:tc>
      </w:tr>
    </w:tbl>
    <w:p w:rsidR="00F827F2" w:rsidRPr="00B81183" w:rsidRDefault="00F827F2" w:rsidP="00F827F2">
      <w:pPr>
        <w:rPr>
          <w:rFonts w:asciiTheme="minorHAnsi" w:hAnsiTheme="minorHAnsi" w:cstheme="minorHAnsi"/>
          <w:lang w:val="fr-FR"/>
        </w:rPr>
      </w:pPr>
    </w:p>
    <w:p w:rsidR="00F827F2" w:rsidRPr="00B81183" w:rsidRDefault="00F827F2" w:rsidP="00F827F2">
      <w:pPr>
        <w:rPr>
          <w:rFonts w:asciiTheme="minorHAnsi" w:hAnsiTheme="minorHAnsi" w:cstheme="minorHAnsi"/>
          <w:lang w:val="fr-FR"/>
        </w:rPr>
      </w:pPr>
    </w:p>
    <w:tbl>
      <w:tblPr>
        <w:tblpPr w:leftFromText="187" w:rightFromText="187" w:vertAnchor="text" w:horzAnchor="margin" w:tblpX="-162" w:tblpY="1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50"/>
        <w:gridCol w:w="5130"/>
      </w:tblGrid>
      <w:tr w:rsidR="00F827F2" w:rsidRPr="00B81183" w:rsidTr="00F827F2">
        <w:trPr>
          <w:trHeight w:val="107"/>
        </w:trPr>
        <w:tc>
          <w:tcPr>
            <w:tcW w:w="10080" w:type="dxa"/>
            <w:gridSpan w:val="2"/>
            <w:shd w:val="clear" w:color="auto" w:fill="auto"/>
          </w:tcPr>
          <w:p w:rsidR="00F827F2" w:rsidRPr="00B81183" w:rsidRDefault="00F827F2" w:rsidP="00F827F2">
            <w:pPr>
              <w:pStyle w:val="HeadingTemplateTimesRoman"/>
            </w:pPr>
            <w:r w:rsidRPr="00B81183">
              <w:t>PRODU</w:t>
            </w:r>
            <w:r w:rsidR="00CD0634" w:rsidRPr="00B81183">
              <w:t xml:space="preserve">IT </w:t>
            </w:r>
          </w:p>
        </w:tc>
      </w:tr>
      <w:tr w:rsidR="00F827F2" w:rsidRPr="00B81183" w:rsidTr="00C15B2B">
        <w:tc>
          <w:tcPr>
            <w:tcW w:w="4950" w:type="dxa"/>
          </w:tcPr>
          <w:p w:rsidR="00F827F2" w:rsidRPr="00B81183" w:rsidRDefault="00CD0634" w:rsidP="00CD0634">
            <w:pPr>
              <w:pStyle w:val="HeadingTemplateTimesRoman"/>
              <w:jc w:val="left"/>
            </w:pPr>
            <w:r w:rsidRPr="00B81183">
              <w:t>Questions de base</w:t>
            </w:r>
          </w:p>
        </w:tc>
        <w:tc>
          <w:tcPr>
            <w:tcW w:w="5130" w:type="dxa"/>
          </w:tcPr>
          <w:p w:rsidR="00F827F2" w:rsidRPr="00B81183" w:rsidRDefault="00550651" w:rsidP="00BD5B4D">
            <w:pPr>
              <w:pStyle w:val="HeadingTemplateTimesRoman"/>
              <w:jc w:val="left"/>
            </w:pPr>
            <w:r w:rsidRPr="00B81183">
              <w:t xml:space="preserve">Questions </w:t>
            </w:r>
            <w:proofErr w:type="spellStart"/>
            <w:r w:rsidR="00BD5B4D" w:rsidRPr="00B81183">
              <w:t>exploratoires</w:t>
            </w:r>
            <w:proofErr w:type="spellEnd"/>
          </w:p>
        </w:tc>
      </w:tr>
      <w:tr w:rsidR="00F827F2" w:rsidRPr="00B81183" w:rsidDel="0023529D" w:rsidTr="00C15B2B">
        <w:tc>
          <w:tcPr>
            <w:tcW w:w="4950" w:type="dxa"/>
            <w:vAlign w:val="center"/>
          </w:tcPr>
          <w:p w:rsidR="00F827F2" w:rsidRPr="00B81183" w:rsidRDefault="00A764D2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</w:rPr>
            </w:pPr>
            <w:proofErr w:type="spellStart"/>
            <w:r w:rsidRPr="00B81183">
              <w:rPr>
                <w:rFonts w:asciiTheme="minorHAnsi" w:hAnsiTheme="minorHAnsi" w:cstheme="minorHAnsi"/>
                <w:bCs/>
                <w:iCs/>
              </w:rPr>
              <w:t>Quel</w:t>
            </w:r>
            <w:proofErr w:type="spellEnd"/>
            <w:r w:rsidRPr="00B81183">
              <w:rPr>
                <w:rFonts w:asciiTheme="minorHAnsi" w:hAnsiTheme="minorHAnsi" w:cstheme="minorHAnsi"/>
                <w:bCs/>
                <w:iCs/>
              </w:rPr>
              <w:t xml:space="preserve"> </w:t>
            </w:r>
            <w:proofErr w:type="spellStart"/>
            <w:r w:rsidRPr="00B81183">
              <w:rPr>
                <w:rFonts w:asciiTheme="minorHAnsi" w:hAnsiTheme="minorHAnsi" w:cstheme="minorHAnsi"/>
                <w:bCs/>
                <w:iCs/>
              </w:rPr>
              <w:t>âge</w:t>
            </w:r>
            <w:proofErr w:type="spellEnd"/>
            <w:r w:rsidRPr="00B81183">
              <w:rPr>
                <w:rFonts w:asciiTheme="minorHAnsi" w:hAnsiTheme="minorHAnsi" w:cstheme="minorHAnsi"/>
                <w:bCs/>
                <w:iCs/>
              </w:rPr>
              <w:t xml:space="preserve"> </w:t>
            </w:r>
            <w:proofErr w:type="spellStart"/>
            <w:r w:rsidRPr="00B81183">
              <w:rPr>
                <w:rFonts w:asciiTheme="minorHAnsi" w:hAnsiTheme="minorHAnsi" w:cstheme="minorHAnsi"/>
                <w:bCs/>
                <w:iCs/>
              </w:rPr>
              <w:t>avez</w:t>
            </w:r>
            <w:proofErr w:type="spellEnd"/>
            <w:r w:rsidRPr="00B81183">
              <w:rPr>
                <w:rFonts w:asciiTheme="minorHAnsi" w:hAnsiTheme="minorHAnsi" w:cstheme="minorHAnsi"/>
                <w:bCs/>
                <w:iCs/>
              </w:rPr>
              <w:t xml:space="preserve"> </w:t>
            </w:r>
            <w:proofErr w:type="spellStart"/>
            <w:r w:rsidRPr="00B81183">
              <w:rPr>
                <w:rFonts w:asciiTheme="minorHAnsi" w:hAnsiTheme="minorHAnsi" w:cstheme="minorHAnsi"/>
                <w:bCs/>
                <w:iCs/>
              </w:rPr>
              <w:t>vous</w:t>
            </w:r>
            <w:proofErr w:type="spellEnd"/>
            <w:r w:rsidR="00F827F2" w:rsidRPr="00B81183">
              <w:rPr>
                <w:rFonts w:asciiTheme="minorHAnsi" w:hAnsiTheme="minorHAnsi" w:cstheme="minorHAnsi"/>
                <w:bCs/>
                <w:iCs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</w:rPr>
            </w:pPr>
          </w:p>
        </w:tc>
      </w:tr>
      <w:tr w:rsidR="00F827F2" w:rsidRPr="00B81183" w:rsidDel="0023529D" w:rsidTr="00C15B2B">
        <w:tc>
          <w:tcPr>
            <w:tcW w:w="4950" w:type="dxa"/>
            <w:vAlign w:val="center"/>
          </w:tcPr>
          <w:p w:rsidR="00F827F2" w:rsidRPr="00B81183" w:rsidRDefault="00A764D2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Pourquoi avez-vous décidé d’ouvrir un compte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[</w:t>
            </w:r>
            <w:r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mettre le nom de votre programme d’épargne pour les Jeunes</w:t>
            </w:r>
            <w:r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]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Del="0023529D" w:rsidRDefault="00BD5B4D" w:rsidP="00A764D2">
            <w:pPr>
              <w:rPr>
                <w:rFonts w:asciiTheme="minorHAnsi" w:hAnsiTheme="minorHAnsi" w:cstheme="minorHAnsi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Grâce à </w:t>
            </w:r>
            <w:r w:rsidR="00A764D2" w:rsidRPr="00B81183">
              <w:rPr>
                <w:rFonts w:asciiTheme="minorHAnsi" w:hAnsiTheme="minorHAnsi" w:cstheme="minorHAnsi"/>
                <w:lang w:val="fr-FR"/>
              </w:rPr>
              <w:t>un camarade d</w:t>
            </w:r>
            <w:r w:rsidRPr="00B81183">
              <w:rPr>
                <w:rFonts w:asciiTheme="minorHAnsi" w:hAnsiTheme="minorHAnsi" w:cstheme="minorHAnsi"/>
                <w:lang w:val="fr-FR"/>
              </w:rPr>
              <w:t>e</w:t>
            </w:r>
            <w:r w:rsidR="00A764D2" w:rsidRPr="00B81183">
              <w:rPr>
                <w:rFonts w:asciiTheme="minorHAnsi" w:hAnsiTheme="minorHAnsi" w:cstheme="minorHAnsi"/>
                <w:lang w:val="fr-FR"/>
              </w:rPr>
              <w:t xml:space="preserve"> classe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="00A764D2" w:rsidRPr="00B81183">
              <w:rPr>
                <w:rFonts w:asciiTheme="minorHAnsi" w:hAnsiTheme="minorHAnsi" w:cstheme="minorHAnsi"/>
                <w:lang w:val="fr-FR"/>
              </w:rPr>
              <w:t>Un enseignant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 </w:t>
            </w:r>
            <w:r w:rsidR="00A764D2" w:rsidRPr="00B81183">
              <w:rPr>
                <w:rFonts w:asciiTheme="minorHAnsi" w:hAnsiTheme="minorHAnsi" w:cstheme="minorHAnsi"/>
                <w:lang w:val="fr-FR"/>
              </w:rPr>
              <w:t>Un ami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="00A764D2" w:rsidRPr="00B81183">
              <w:rPr>
                <w:rFonts w:asciiTheme="minorHAnsi" w:hAnsiTheme="minorHAnsi" w:cstheme="minorHAnsi"/>
                <w:lang w:val="fr-FR"/>
              </w:rPr>
              <w:t>Une affiche ou d’autres supports publicitaires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proofErr w:type="spellStart"/>
            <w:r w:rsidR="00A764D2" w:rsidRPr="00B81183">
              <w:rPr>
                <w:rFonts w:asciiTheme="minorHAnsi" w:hAnsiTheme="minorHAnsi" w:cstheme="minorHAnsi"/>
              </w:rPr>
              <w:t>En</w:t>
            </w:r>
            <w:proofErr w:type="spellEnd"/>
            <w:r w:rsidR="00A764D2" w:rsidRPr="00B8118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764D2" w:rsidRPr="00B81183">
              <w:rPr>
                <w:rFonts w:asciiTheme="minorHAnsi" w:hAnsiTheme="minorHAnsi" w:cstheme="minorHAnsi"/>
              </w:rPr>
              <w:t>cours</w:t>
            </w:r>
            <w:proofErr w:type="spellEnd"/>
            <w:r w:rsidR="00A764D2" w:rsidRPr="00B8118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764D2" w:rsidRPr="00B81183">
              <w:rPr>
                <w:rFonts w:asciiTheme="minorHAnsi" w:hAnsiTheme="minorHAnsi" w:cstheme="minorHAnsi"/>
              </w:rPr>
              <w:t>d’éducation</w:t>
            </w:r>
            <w:proofErr w:type="spellEnd"/>
            <w:r w:rsidR="00A764D2" w:rsidRPr="00B8118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60A0C" w:rsidRPr="00B81183">
              <w:rPr>
                <w:rFonts w:asciiTheme="minorHAnsi" w:hAnsiTheme="minorHAnsi" w:cstheme="minorHAnsi"/>
              </w:rPr>
              <w:t>financière</w:t>
            </w:r>
            <w:proofErr w:type="spellEnd"/>
            <w:r w:rsidR="00960A0C" w:rsidRPr="00B81183">
              <w:rPr>
                <w:rFonts w:asciiTheme="minorHAnsi" w:hAnsiTheme="minorHAnsi" w:cstheme="minorHAnsi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60A0C" w:rsidP="00960A0C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Avez-vous besoin d’un tuteur pour ouvrir un compte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Si oui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,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qui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60A0C" w:rsidP="00960A0C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Qu’est ce qu’en a pensé votre tuteur de l’ouverture d’un compte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60A0C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Quand avez vous ouvert votre compte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DC46CE" w:rsidP="00C15B2B">
            <w:pPr>
              <w:numPr>
                <w:ilvl w:val="0"/>
                <w:numId w:val="7"/>
              </w:numPr>
              <w:spacing w:after="200"/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Etait-ce facile d’ouvrir le compte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9543BD" w:rsidP="009543BD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Aviez-vous</w:t>
            </w:r>
            <w:r w:rsidR="00DC46CE" w:rsidRPr="00B81183">
              <w:rPr>
                <w:rFonts w:asciiTheme="minorHAnsi" w:hAnsiTheme="minorHAnsi" w:cstheme="minorHAnsi"/>
                <w:lang w:val="fr-FR"/>
              </w:rPr>
              <w:t xml:space="preserve"> tous les documents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 </w:t>
            </w:r>
            <w:r w:rsidR="00DC46CE" w:rsidRPr="00B81183">
              <w:rPr>
                <w:rFonts w:ascii="Arial" w:hAnsi="Arial" w:cs="Arial"/>
                <w:color w:val="3C3C3C"/>
                <w:sz w:val="14"/>
                <w:szCs w:val="14"/>
                <w:shd w:val="clear" w:color="auto" w:fill="FFFFFF"/>
                <w:lang w:val="fr-FR"/>
              </w:rPr>
              <w:t xml:space="preserve"> </w:t>
            </w:r>
            <w:r w:rsidR="00DC46CE" w:rsidRPr="00B81183">
              <w:rPr>
                <w:rFonts w:asciiTheme="minorHAnsi" w:hAnsiTheme="minorHAnsi" w:cstheme="minorHAnsi"/>
                <w:lang w:val="fr-FR"/>
              </w:rPr>
              <w:t>A-t-il été facile de se procurer des photo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s </w:t>
            </w:r>
            <w:r w:rsidR="00DC46CE" w:rsidRPr="00B81183">
              <w:rPr>
                <w:rFonts w:asciiTheme="minorHAnsi" w:hAnsiTheme="minorHAnsi" w:cstheme="minorHAnsi"/>
                <w:lang w:val="fr-FR"/>
              </w:rPr>
              <w:t>et une carte d’identité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[</w:t>
            </w:r>
            <w:r w:rsidR="00DC46CE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le cas échéant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]</w:t>
            </w:r>
            <w:r w:rsidR="00F97AE4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>Etait-ce coûteux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543BD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L’agence est-elle bien située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9543BD" w:rsidP="009543BD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À quelle distance se trouve-t-elle de votre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>maison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9225C" w:rsidP="0099225C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Où gardez-vous votre livret ?</w:t>
            </w:r>
            <w:r w:rsidR="00AC0D56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AC0D56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[</w:t>
            </w:r>
            <w:hyperlink r:id="rId9" w:history="1">
              <w:r w:rsidR="00AC0D56" w:rsidRPr="00B81183">
                <w:rPr>
                  <w:rFonts w:asciiTheme="minorHAnsi" w:hAnsiTheme="minorHAnsi" w:cstheme="minorHAnsi"/>
                  <w:i/>
                  <w:color w:val="92949A" w:themeColor="background1" w:themeTint="99"/>
                  <w:lang w:val="fr-FR"/>
                </w:rPr>
                <w:t>Si</w:t>
              </w:r>
            </w:hyperlink>
            <w:r w:rsidR="00AC0D56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 </w:t>
            </w:r>
            <w:hyperlink r:id="rId10" w:history="1">
              <w:r w:rsidR="00AC0D56" w:rsidRPr="00B81183">
                <w:rPr>
                  <w:rFonts w:asciiTheme="minorHAnsi" w:hAnsiTheme="minorHAnsi" w:cstheme="minorHAnsi"/>
                  <w:i/>
                  <w:color w:val="92949A" w:themeColor="background1" w:themeTint="99"/>
                  <w:lang w:val="fr-FR"/>
                </w:rPr>
                <w:t>le</w:t>
              </w:r>
            </w:hyperlink>
            <w:r w:rsidR="00AC0D56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 </w:t>
            </w:r>
            <w:hyperlink r:id="rId11" w:history="1">
              <w:r w:rsidR="00AC0D56" w:rsidRPr="00B81183">
                <w:rPr>
                  <w:rFonts w:asciiTheme="minorHAnsi" w:hAnsiTheme="minorHAnsi" w:cstheme="minorHAnsi"/>
                  <w:i/>
                  <w:color w:val="92949A" w:themeColor="background1" w:themeTint="99"/>
                  <w:lang w:val="fr-FR"/>
                </w:rPr>
                <w:t>cas</w:t>
              </w:r>
            </w:hyperlink>
            <w:r w:rsidR="00AC0D56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 </w:t>
            </w:r>
            <w:hyperlink r:id="rId12" w:history="1">
              <w:r w:rsidR="00AC0D56" w:rsidRPr="00B81183">
                <w:rPr>
                  <w:rFonts w:asciiTheme="minorHAnsi" w:hAnsiTheme="minorHAnsi" w:cstheme="minorHAnsi"/>
                  <w:i/>
                  <w:color w:val="92949A" w:themeColor="background1" w:themeTint="99"/>
                  <w:lang w:val="fr-FR"/>
                </w:rPr>
                <w:t>se présente</w:t>
              </w:r>
            </w:hyperlink>
            <w:r w:rsidR="00AC0D56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 xml:space="preserve">] </w:t>
            </w:r>
            <w:r w:rsidRPr="00B81183">
              <w:rPr>
                <w:rFonts w:asciiTheme="minorHAnsi" w:hAnsiTheme="minorHAnsi" w:cstheme="minorHAnsi"/>
                <w:lang w:val="fr-FR"/>
              </w:rPr>
              <w:t>Savez-vous combien d’argent il ya sur le compte maintenant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9225C" w:rsidP="0092493D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Est ce que vous utilisez votre plan d’épargne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fr-FR"/>
              </w:rPr>
              <w:t>[</w:t>
            </w:r>
            <w:r w:rsidRPr="00B81183">
              <w:rPr>
                <w:rFonts w:asciiTheme="minorHAnsi" w:hAnsiTheme="minorHAnsi" w:cstheme="minorHAnsi"/>
                <w:bCs/>
                <w:i/>
                <w:iCs/>
                <w:color w:val="92949A" w:themeColor="background1" w:themeTint="99"/>
                <w:lang w:val="fr-FR"/>
              </w:rPr>
              <w:t xml:space="preserve">Le cas </w:t>
            </w:r>
            <w:r w:rsidR="0092493D" w:rsidRPr="00B81183">
              <w:rPr>
                <w:rFonts w:asciiTheme="minorHAnsi" w:hAnsiTheme="minorHAnsi" w:cstheme="minorHAnsi"/>
                <w:bCs/>
                <w:i/>
                <w:iCs/>
                <w:color w:val="92949A" w:themeColor="background1" w:themeTint="99"/>
                <w:lang w:val="fr-FR"/>
              </w:rPr>
              <w:t>échéant</w:t>
            </w:r>
            <w:r w:rsidR="00F827F2" w:rsidRPr="00B81183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fr-FR"/>
              </w:rPr>
              <w:t>]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92493D" w:rsidP="0092493D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Quels sont vos objectifs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>Etes-vous près de les atteindre 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2493D" w:rsidP="0092493D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Venez-vous souvent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à l’agence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2493D" w:rsidP="0092493D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Est ce que vous amis sont au courant de votre compte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Qu’est ce qu’ils en pensent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C15B2B">
        <w:trPr>
          <w:trHeight w:val="364"/>
        </w:trPr>
        <w:tc>
          <w:tcPr>
            <w:tcW w:w="4950" w:type="dxa"/>
            <w:vAlign w:val="center"/>
          </w:tcPr>
          <w:p w:rsidR="00F827F2" w:rsidRPr="00B81183" w:rsidRDefault="000A6173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Recommanderais-tu ce produit à l’un de tes amis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0A6173" w:rsidP="000A6173">
            <w:pPr>
              <w:rPr>
                <w:rFonts w:asciiTheme="minorHAnsi" w:hAnsiTheme="minorHAnsi" w:cstheme="minorHAnsi"/>
              </w:rPr>
            </w:pPr>
            <w:r w:rsidRPr="00B81183">
              <w:rPr>
                <w:rFonts w:asciiTheme="minorHAnsi" w:hAnsiTheme="minorHAnsi" w:cstheme="minorHAnsi"/>
              </w:rPr>
              <w:t xml:space="preserve">Pourquoi? </w:t>
            </w:r>
            <w:proofErr w:type="spellStart"/>
            <w:r w:rsidRPr="00B81183">
              <w:rPr>
                <w:rFonts w:asciiTheme="minorHAnsi" w:hAnsiTheme="minorHAnsi" w:cstheme="minorHAnsi"/>
              </w:rPr>
              <w:t>Ou</w:t>
            </w:r>
            <w:proofErr w:type="spellEnd"/>
            <w:r w:rsidRPr="00B8118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81183">
              <w:rPr>
                <w:rFonts w:asciiTheme="minorHAnsi" w:hAnsiTheme="minorHAnsi" w:cstheme="minorHAnsi"/>
              </w:rPr>
              <w:t>Po</w:t>
            </w:r>
            <w:r w:rsidR="00B44F4C" w:rsidRPr="00B81183">
              <w:rPr>
                <w:rFonts w:asciiTheme="minorHAnsi" w:hAnsiTheme="minorHAnsi" w:cstheme="minorHAnsi"/>
              </w:rPr>
              <w:t>u</w:t>
            </w:r>
            <w:r w:rsidRPr="00B81183">
              <w:rPr>
                <w:rFonts w:asciiTheme="minorHAnsi" w:hAnsiTheme="minorHAnsi" w:cstheme="minorHAnsi"/>
              </w:rPr>
              <w:t>rquoi</w:t>
            </w:r>
            <w:proofErr w:type="spellEnd"/>
            <w:r w:rsidRPr="00B81183">
              <w:rPr>
                <w:rFonts w:asciiTheme="minorHAnsi" w:hAnsiTheme="minorHAnsi" w:cstheme="minorHAnsi"/>
              </w:rPr>
              <w:t xml:space="preserve"> pas</w:t>
            </w:r>
            <w:r w:rsidR="00F827F2" w:rsidRPr="00B81183">
              <w:rPr>
                <w:rFonts w:asciiTheme="minorHAnsi" w:hAnsiTheme="minorHAnsi" w:cstheme="minorHAnsi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0A6173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Comment pouvons-nous les aider à ouvrir un compte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B44F4C" w:rsidP="00B44F4C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Est-ce qu’ils accepteraient vos conseils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Le produit est-il attractif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>les primes sont-elles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>intéressantes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B44F4C" w:rsidP="00B44F4C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Est ce que vous épargnez ailleurs en dehors de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lastRenderedPageBreak/>
              <w:t>votre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[</w:t>
            </w:r>
            <w:r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mettre le nom de votre produit d’épargne pour les Jeunes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]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2A1A12" w:rsidP="00AD1C72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lastRenderedPageBreak/>
              <w:t>Est ce que vous épargnez à la maison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Est ce que </w:t>
            </w:r>
            <w:r w:rsidRPr="00B81183">
              <w:rPr>
                <w:rFonts w:asciiTheme="minorHAnsi" w:hAnsiTheme="minorHAnsi" w:cstheme="minorHAnsi"/>
                <w:lang w:val="fr-FR"/>
              </w:rPr>
              <w:lastRenderedPageBreak/>
              <w:t xml:space="preserve">vous épargnez dans une </w:t>
            </w:r>
            <w:r w:rsidR="00AD1C72" w:rsidRPr="00B81183">
              <w:rPr>
                <w:rFonts w:asciiTheme="minorHAnsi" w:hAnsiTheme="minorHAnsi" w:cstheme="minorHAnsi"/>
                <w:lang w:val="fr-FR"/>
              </w:rPr>
              <w:t xml:space="preserve"> AREC (Associations rotatives d'épargne et de crédit)</w:t>
            </w:r>
            <w:r w:rsidR="00AD1C7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[</w:t>
            </w:r>
            <w:r w:rsidR="00AD1C72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mettre le nom utilisé dans votre communauté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]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5B3C59" w:rsidP="000D1CFD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lastRenderedPageBreak/>
              <w:t>Connaissiez-</w:t>
            </w:r>
            <w:r w:rsidR="000D1CFD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vous? </w:t>
            </w:r>
            <w:r w:rsidR="00F827F2" w:rsidRPr="00B81183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fr-FR"/>
              </w:rPr>
              <w:t>[</w:t>
            </w:r>
            <w:r w:rsidRPr="00B81183">
              <w:rPr>
                <w:rFonts w:asciiTheme="minorHAnsi" w:hAnsiTheme="minorHAnsi" w:cstheme="minorHAnsi"/>
                <w:bCs/>
                <w:i/>
                <w:iCs/>
                <w:color w:val="92949A" w:themeColor="background1" w:themeTint="99"/>
                <w:lang w:val="fr-FR"/>
              </w:rPr>
              <w:t>Mettre le nom de votre institution financière</w:t>
            </w:r>
            <w:r w:rsidR="00F827F2" w:rsidRPr="00B81183">
              <w:rPr>
                <w:rFonts w:asciiTheme="minorHAnsi" w:hAnsiTheme="minorHAnsi" w:cstheme="minorHAnsi"/>
                <w:bCs/>
                <w:iCs/>
                <w:color w:val="92949A" w:themeColor="background1" w:themeTint="99"/>
                <w:lang w:val="fr-FR"/>
              </w:rPr>
              <w:t>]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="000D1CFD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avant d’y ouvrir votre compte 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7E7547" w:rsidP="0008584D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Quels sont les avantages d’avoir un </w:t>
            </w:r>
            <w:r w:rsidR="0008584D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[mettre</w:t>
            </w:r>
            <w:r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 xml:space="preserve"> le nom de votre produit d’épargne pour les </w:t>
            </w:r>
            <w:r w:rsidR="0008584D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Jeunes</w:t>
            </w:r>
            <w:r w:rsidR="0008584D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]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proofErr w:type="spellStart"/>
            <w:r w:rsidR="0008584D" w:rsidRPr="00B81183">
              <w:rPr>
                <w:rFonts w:asciiTheme="minorHAnsi" w:hAnsiTheme="minorHAnsi" w:cstheme="minorHAnsi"/>
                <w:bCs/>
                <w:iCs/>
              </w:rPr>
              <w:t>Quels</w:t>
            </w:r>
            <w:proofErr w:type="spellEnd"/>
            <w:r w:rsidR="0008584D" w:rsidRPr="00B81183">
              <w:rPr>
                <w:rFonts w:asciiTheme="minorHAnsi" w:hAnsiTheme="minorHAnsi" w:cstheme="minorHAnsi"/>
                <w:bCs/>
                <w:iCs/>
              </w:rPr>
              <w:t xml:space="preserve"> </w:t>
            </w:r>
            <w:proofErr w:type="spellStart"/>
            <w:r w:rsidR="0008584D" w:rsidRPr="00B81183">
              <w:rPr>
                <w:rFonts w:asciiTheme="minorHAnsi" w:hAnsiTheme="minorHAnsi" w:cstheme="minorHAnsi"/>
                <w:bCs/>
                <w:iCs/>
              </w:rPr>
              <w:t>sont</w:t>
            </w:r>
            <w:proofErr w:type="spellEnd"/>
            <w:r w:rsidR="0008584D" w:rsidRPr="00B81183">
              <w:rPr>
                <w:rFonts w:asciiTheme="minorHAnsi" w:hAnsiTheme="minorHAnsi" w:cstheme="minorHAnsi"/>
                <w:bCs/>
                <w:iCs/>
              </w:rPr>
              <w:t xml:space="preserve"> les </w:t>
            </w:r>
            <w:proofErr w:type="spellStart"/>
            <w:r w:rsidR="0008584D" w:rsidRPr="00B81183">
              <w:rPr>
                <w:rFonts w:asciiTheme="minorHAnsi" w:hAnsiTheme="minorHAnsi" w:cstheme="minorHAnsi"/>
                <w:bCs/>
                <w:iCs/>
              </w:rPr>
              <w:t>inconvenients</w:t>
            </w:r>
            <w:proofErr w:type="spellEnd"/>
            <w:r w:rsidR="00F827F2" w:rsidRPr="00B81183">
              <w:rPr>
                <w:rFonts w:asciiTheme="minorHAnsi" w:hAnsiTheme="minorHAnsi" w:cstheme="minorHAnsi"/>
                <w:bCs/>
                <w:iCs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8966F3" w:rsidP="008966F3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Avez-vous l’impression d’avoir accès à votre argent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>Croyez-vous que c’est en lieu sûre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CD747D" w:rsidP="00CD747D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Avez-vous reçu des cadeaux ou des avantages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CD747D" w:rsidP="00C12BA9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Qu’avez vous reçu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Avez-vous reçu autre chose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="00C12BA9" w:rsidRPr="00B81183">
              <w:rPr>
                <w:rFonts w:asciiTheme="minorHAnsi" w:hAnsiTheme="minorHAnsi" w:cstheme="minorHAnsi"/>
                <w:lang w:val="fr-FR"/>
              </w:rPr>
              <w:t>Qu’avez</w:t>
            </w:r>
            <w:r w:rsidRPr="00B81183">
              <w:rPr>
                <w:rFonts w:asciiTheme="minorHAnsi" w:hAnsiTheme="minorHAnsi" w:cstheme="minorHAnsi"/>
                <w:lang w:val="fr-FR"/>
              </w:rPr>
              <w:t>-vous le plus apprécié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="00C12BA9" w:rsidRPr="00B81183">
              <w:rPr>
                <w:rFonts w:asciiTheme="minorHAnsi" w:hAnsiTheme="minorHAnsi" w:cstheme="minorHAnsi"/>
                <w:lang w:val="fr-FR"/>
              </w:rPr>
              <w:t xml:space="preserve">Quelles suggestions avez-vous pour d’autres mesures incitatives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167476" w:rsidP="00167476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Est-ce que vous aimez les comptes d’épargne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Qu’est ce qui les rendent différent des comptes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dans d’autres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proofErr w:type="spellStart"/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IMF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s</w:t>
            </w:r>
            <w:proofErr w:type="spellEnd"/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/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banques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F827F2">
        <w:trPr>
          <w:trHeight w:val="107"/>
        </w:trPr>
        <w:tc>
          <w:tcPr>
            <w:tcW w:w="10080" w:type="dxa"/>
            <w:gridSpan w:val="2"/>
            <w:shd w:val="clear" w:color="auto" w:fill="auto"/>
          </w:tcPr>
          <w:p w:rsidR="00F827F2" w:rsidRPr="00B81183" w:rsidRDefault="004F7863" w:rsidP="00F827F2">
            <w:pPr>
              <w:pStyle w:val="HeadingTemplateTimesRoman"/>
            </w:pPr>
            <w:r w:rsidRPr="00B81183">
              <w:t xml:space="preserve">EDUCATION FINANCIERE </w:t>
            </w:r>
          </w:p>
        </w:tc>
      </w:tr>
      <w:tr w:rsidR="00F827F2" w:rsidRPr="00B81183" w:rsidTr="00C15B2B">
        <w:tc>
          <w:tcPr>
            <w:tcW w:w="4950" w:type="dxa"/>
          </w:tcPr>
          <w:p w:rsidR="00F827F2" w:rsidRPr="00B81183" w:rsidRDefault="0099606C" w:rsidP="00F827F2">
            <w:pPr>
              <w:pStyle w:val="HeadingTemplateTimesRoman"/>
              <w:jc w:val="left"/>
            </w:pPr>
            <w:r w:rsidRPr="00B81183">
              <w:t>Questions de base</w:t>
            </w:r>
          </w:p>
        </w:tc>
        <w:tc>
          <w:tcPr>
            <w:tcW w:w="5130" w:type="dxa"/>
          </w:tcPr>
          <w:p w:rsidR="00F827F2" w:rsidRPr="00B81183" w:rsidRDefault="0099606C" w:rsidP="00F827F2">
            <w:pPr>
              <w:pStyle w:val="HeadingTemplateTimesRoman"/>
              <w:jc w:val="left"/>
            </w:pPr>
            <w:r w:rsidRPr="00B81183">
              <w:t>Questions</w:t>
            </w:r>
            <w:r w:rsidR="009555AE" w:rsidRPr="00B81183">
              <w:t xml:space="preserve"> </w:t>
            </w:r>
            <w:proofErr w:type="spellStart"/>
            <w:r w:rsidR="009555AE" w:rsidRPr="00B81183">
              <w:t>exploratoires</w:t>
            </w:r>
            <w:proofErr w:type="spellEnd"/>
          </w:p>
        </w:tc>
      </w:tr>
      <w:tr w:rsidR="00F827F2" w:rsidRPr="00B81183" w:rsidDel="0023529D" w:rsidTr="00C15B2B">
        <w:tc>
          <w:tcPr>
            <w:tcW w:w="4950" w:type="dxa"/>
            <w:vAlign w:val="center"/>
          </w:tcPr>
          <w:p w:rsidR="00F827F2" w:rsidRPr="00B81183" w:rsidRDefault="00CD747D" w:rsidP="00CD747D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Avez-vous participé à un cours d’éducation financière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Où</w:t>
            </w:r>
            <w:r w:rsidR="009555AE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5B3C59" w:rsidP="005B3C59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Le cas échéant,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Pourquoi avez vous décidé de prendre des cours d’éducation financière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E80663" w:rsidP="00F63ABF">
            <w:pPr>
              <w:rPr>
                <w:rFonts w:asciiTheme="minorHAnsi" w:hAnsiTheme="minorHAnsi" w:cstheme="minorHAnsi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Intéressé à savoir comment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gérer de l’argent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L’institutrice à </w:t>
            </w:r>
            <w:r w:rsidR="009555AE" w:rsidRPr="00B81183">
              <w:rPr>
                <w:rFonts w:asciiTheme="minorHAnsi" w:hAnsiTheme="minorHAnsi" w:cstheme="minorHAnsi"/>
                <w:lang w:val="fr-FR"/>
              </w:rPr>
              <w:t>suggéré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 de prendre des cours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proofErr w:type="spellStart"/>
            <w:r w:rsidR="00F63ABF" w:rsidRPr="00B81183">
              <w:rPr>
                <w:rFonts w:asciiTheme="minorHAnsi" w:hAnsiTheme="minorHAnsi" w:cstheme="minorHAnsi"/>
              </w:rPr>
              <w:t>Vos</w:t>
            </w:r>
            <w:proofErr w:type="spellEnd"/>
            <w:r w:rsidR="00F827F2" w:rsidRPr="00B81183">
              <w:rPr>
                <w:rFonts w:asciiTheme="minorHAnsi" w:hAnsiTheme="minorHAnsi" w:cstheme="minorHAnsi"/>
              </w:rPr>
              <w:t xml:space="preserve"> parents </w:t>
            </w:r>
            <w:proofErr w:type="spellStart"/>
            <w:r w:rsidR="00C311F3" w:rsidRPr="00B81183">
              <w:rPr>
                <w:rFonts w:asciiTheme="minorHAnsi" w:hAnsiTheme="minorHAnsi" w:cstheme="minorHAnsi"/>
              </w:rPr>
              <w:t>vous</w:t>
            </w:r>
            <w:proofErr w:type="spellEnd"/>
            <w:r w:rsidR="00C311F3" w:rsidRPr="00B8118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63ABF" w:rsidRPr="00B81183">
              <w:rPr>
                <w:rFonts w:asciiTheme="minorHAnsi" w:hAnsiTheme="minorHAnsi" w:cstheme="minorHAnsi"/>
              </w:rPr>
              <w:t>ont</w:t>
            </w:r>
            <w:r w:rsidR="00C311F3" w:rsidRPr="00B81183">
              <w:rPr>
                <w:rFonts w:asciiTheme="minorHAnsi" w:hAnsiTheme="minorHAnsi" w:cstheme="minorHAnsi"/>
              </w:rPr>
              <w:t>-ils</w:t>
            </w:r>
            <w:proofErr w:type="spellEnd"/>
            <w:r w:rsidR="00C311F3" w:rsidRPr="00B8118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63ABF" w:rsidRPr="00B81183">
              <w:rPr>
                <w:rFonts w:asciiTheme="minorHAnsi" w:hAnsiTheme="minorHAnsi" w:cstheme="minorHAnsi"/>
              </w:rPr>
              <w:t>encouragés</w:t>
            </w:r>
            <w:proofErr w:type="spellEnd"/>
            <w:r w:rsidR="00F63ABF" w:rsidRPr="00B81183">
              <w:rPr>
                <w:rFonts w:asciiTheme="minorHAnsi" w:hAnsiTheme="minorHAnsi" w:cstheme="minorHAnsi"/>
              </w:rPr>
              <w:t xml:space="preserve"> à y assister</w:t>
            </w:r>
            <w:r w:rsidR="00F827F2" w:rsidRPr="00B81183">
              <w:rPr>
                <w:rFonts w:asciiTheme="minorHAnsi" w:hAnsiTheme="minorHAnsi" w:cstheme="minorHAnsi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C311F3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Quand avez-vous pris des cours d’éducation financière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C311F3" w:rsidP="00C311F3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A quel moment avait-il lieu</w:t>
            </w:r>
            <w:r w:rsidR="00256168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C311F3" w:rsidP="005A0E1A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Le matin/dans l’après-midi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5A0E1A" w:rsidRPr="00B81183">
              <w:rPr>
                <w:rFonts w:asciiTheme="minorHAnsi" w:hAnsiTheme="minorHAnsi" w:cstheme="minorHAnsi"/>
                <w:lang w:val="fr-FR"/>
              </w:rPr>
              <w:t xml:space="preserve">en fonction de votre changement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5A0E1A" w:rsidRPr="00B81183">
              <w:rPr>
                <w:rFonts w:asciiTheme="minorHAnsi" w:hAnsiTheme="minorHAnsi" w:cstheme="minorHAnsi"/>
                <w:lang w:val="fr-FR"/>
              </w:rPr>
              <w:t xml:space="preserve">d’horaire de classe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="005A0E1A" w:rsidRPr="00B81183">
              <w:rPr>
                <w:rFonts w:asciiTheme="minorHAnsi" w:hAnsiTheme="minorHAnsi" w:cstheme="minorHAnsi"/>
                <w:lang w:val="fr-FR"/>
              </w:rPr>
              <w:t>Durant un cours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5A0E1A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</w:rPr>
            </w:pPr>
            <w:proofErr w:type="spellStart"/>
            <w:r w:rsidRPr="00B81183">
              <w:rPr>
                <w:rFonts w:asciiTheme="minorHAnsi" w:hAnsiTheme="minorHAnsi" w:cstheme="minorHAnsi"/>
                <w:bCs/>
                <w:iCs/>
              </w:rPr>
              <w:t>Qu’avez-vous</w:t>
            </w:r>
            <w:proofErr w:type="spellEnd"/>
            <w:r w:rsidRPr="00B81183">
              <w:rPr>
                <w:rFonts w:asciiTheme="minorHAnsi" w:hAnsiTheme="minorHAnsi" w:cstheme="minorHAnsi"/>
                <w:bCs/>
                <w:iCs/>
              </w:rPr>
              <w:t xml:space="preserve"> </w:t>
            </w:r>
            <w:proofErr w:type="spellStart"/>
            <w:r w:rsidR="00814963" w:rsidRPr="00B81183">
              <w:rPr>
                <w:rFonts w:asciiTheme="minorHAnsi" w:hAnsiTheme="minorHAnsi" w:cstheme="minorHAnsi"/>
                <w:bCs/>
                <w:iCs/>
              </w:rPr>
              <w:t>appris</w:t>
            </w:r>
            <w:proofErr w:type="spellEnd"/>
            <w:r w:rsidR="00814963" w:rsidRPr="00B81183">
              <w:rPr>
                <w:rFonts w:asciiTheme="minorHAnsi" w:hAnsiTheme="minorHAnsi" w:cstheme="minorHAnsi"/>
                <w:bCs/>
                <w:iCs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5A0E1A" w:rsidP="005A0E1A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L’épargne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Recourir à une banque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>Réduire les dépenses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0451A" w:rsidP="0090451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Qu’est ce que tu as</w:t>
            </w:r>
            <w:r w:rsidR="00E6476F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préféré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durant la </w:t>
            </w:r>
            <w:r w:rsidR="00E6476F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classe</w:t>
            </w:r>
            <w:r w:rsidR="00256168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="00E6476F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Pourquoi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E6476F" w:rsidP="00B73E1A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Quel sujet d’</w:t>
            </w:r>
            <w:r w:rsidR="00B73E1A" w:rsidRPr="00B81183">
              <w:rPr>
                <w:rFonts w:asciiTheme="minorHAnsi" w:hAnsiTheme="minorHAnsi" w:cstheme="minorHAnsi"/>
                <w:lang w:val="fr-FR"/>
              </w:rPr>
              <w:t>éducation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 financière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as-tu trouvé </w:t>
            </w:r>
            <w:r w:rsidR="00B73E1A" w:rsidRPr="00B81183">
              <w:rPr>
                <w:rFonts w:asciiTheme="minorHAnsi" w:hAnsiTheme="minorHAnsi" w:cstheme="minorHAnsi"/>
                <w:lang w:val="fr-FR"/>
              </w:rPr>
              <w:t>intéressant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 et </w:t>
            </w:r>
            <w:r w:rsidR="0090451A" w:rsidRPr="00B81183">
              <w:rPr>
                <w:rFonts w:asciiTheme="minorHAnsi" w:hAnsiTheme="minorHAnsi" w:cstheme="minorHAnsi"/>
                <w:lang w:val="fr-FR"/>
              </w:rPr>
              <w:t>utile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 </w:t>
            </w:r>
            <w:r w:rsidR="0090451A" w:rsidRPr="00B81183">
              <w:rPr>
                <w:rFonts w:asciiTheme="minorHAnsi" w:hAnsiTheme="minorHAnsi" w:cstheme="minorHAnsi"/>
                <w:lang w:val="fr-FR"/>
              </w:rPr>
              <w:t>Pourquoi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  <w:r w:rsidR="00B73E1A" w:rsidRPr="00B81183">
              <w:rPr>
                <w:rFonts w:asciiTheme="minorHAnsi" w:hAnsiTheme="minorHAnsi" w:cstheme="minorHAnsi"/>
                <w:lang w:val="fr-FR"/>
              </w:rPr>
              <w:t xml:space="preserve"> Quelles</w:t>
            </w:r>
            <w:r w:rsidR="0090451A" w:rsidRPr="00B81183">
              <w:rPr>
                <w:rFonts w:asciiTheme="minorHAnsi" w:hAnsiTheme="minorHAnsi" w:cstheme="minorHAnsi"/>
                <w:lang w:val="fr-FR"/>
              </w:rPr>
              <w:t xml:space="preserve"> activités as tu </w:t>
            </w:r>
            <w:r w:rsidR="00B73E1A" w:rsidRPr="00B81183">
              <w:rPr>
                <w:rFonts w:asciiTheme="minorHAnsi" w:hAnsiTheme="minorHAnsi" w:cstheme="minorHAnsi"/>
                <w:lang w:val="fr-FR"/>
              </w:rPr>
              <w:t>appréciés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0451A" w:rsidP="0069494E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Qu’est ce que tu as le moins apprécié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="0069494E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durant la classe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="0069494E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Pourquoi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</w:p>
        </w:tc>
        <w:tc>
          <w:tcPr>
            <w:tcW w:w="5130" w:type="dxa"/>
            <w:vAlign w:val="center"/>
          </w:tcPr>
          <w:p w:rsidR="00F827F2" w:rsidRPr="00B81183" w:rsidRDefault="007812A6" w:rsidP="00C15B2B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Quels sujets financiers as tu trouvé inutile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 </w:t>
            </w:r>
            <w:r w:rsidRPr="00B81183">
              <w:rPr>
                <w:rFonts w:asciiTheme="minorHAnsi" w:hAnsiTheme="minorHAnsi" w:cstheme="minorHAnsi"/>
                <w:lang w:val="fr-FR"/>
              </w:rPr>
              <w:t>Pourquoi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  <w:p w:rsidR="00F827F2" w:rsidRPr="00B81183" w:rsidRDefault="007812A6" w:rsidP="007812A6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Quels sujets n'étaient pas </w:t>
            </w:r>
            <w:r w:rsidR="006824DD" w:rsidRPr="00B81183">
              <w:rPr>
                <w:rFonts w:asciiTheme="minorHAnsi" w:hAnsiTheme="minorHAnsi" w:cstheme="minorHAnsi"/>
                <w:lang w:val="fr-FR"/>
              </w:rPr>
              <w:t>clairs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 ou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difficiles à comprendre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D3428" w:rsidP="009D3428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Étiez-vous à l'aise à l'idée de participer à ce cours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E0706" w:rsidRPr="00B81183" w:rsidRDefault="00FE0706" w:rsidP="00FE0706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Avez-vous beaucoup participé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Comment étais les discussions en cours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</w:p>
          <w:p w:rsidR="00F827F2" w:rsidRPr="00B81183" w:rsidRDefault="00FE0706" w:rsidP="00FE0706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Est-ce qu'il y a eu des moments vous ne vous êtes pas senti à l’aise en cours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FE0706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Pourquoi est-ce si important d’épargner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D52264" w:rsidP="00D52264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Avez-vous des objectifs d’épargne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>Comment faites-vous dans les cas d’urgence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322E24" w:rsidP="00322E24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Quels sont les défis pour épargner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Qu’est ce qui rend difficile d’épargner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Del="00E76C16" w:rsidRDefault="00322E24" w:rsidP="00322E24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Avez-vous encore des questions pour savoir comment utiliser votre compte épargne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322E24" w:rsidP="00322E24">
            <w:p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Comment faire des dépôts ou des retraits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Les frais de compte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685BD4" w:rsidP="00685BD4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Avez-vous des objectifs d’épargne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Est-ce qu’ils comportent un délai et un montant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bCs/>
                <w:iCs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9F34F8" w:rsidP="009F34F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Qu’est ce qu’un plan d’épargne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Comment est ce que ça marche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proofErr w:type="spellStart"/>
            <w:r w:rsidRPr="00B81183">
              <w:rPr>
                <w:rFonts w:asciiTheme="minorHAnsi" w:hAnsiTheme="minorHAnsi" w:cstheme="minorHAnsi"/>
                <w:bCs/>
                <w:iCs/>
              </w:rPr>
              <w:t>En</w:t>
            </w:r>
            <w:proofErr w:type="spellEnd"/>
            <w:r w:rsidRPr="00B81183">
              <w:rPr>
                <w:rFonts w:asciiTheme="minorHAnsi" w:hAnsiTheme="minorHAnsi" w:cstheme="minorHAnsi"/>
                <w:bCs/>
                <w:iCs/>
              </w:rPr>
              <w:t xml:space="preserve"> </w:t>
            </w:r>
            <w:proofErr w:type="spellStart"/>
            <w:r w:rsidRPr="00B81183">
              <w:rPr>
                <w:rFonts w:asciiTheme="minorHAnsi" w:hAnsiTheme="minorHAnsi" w:cstheme="minorHAnsi"/>
                <w:bCs/>
                <w:iCs/>
              </w:rPr>
              <w:t>avez-vous</w:t>
            </w:r>
            <w:proofErr w:type="spellEnd"/>
            <w:r w:rsidRPr="00B81183">
              <w:rPr>
                <w:rFonts w:asciiTheme="minorHAnsi" w:hAnsiTheme="minorHAnsi" w:cstheme="minorHAnsi"/>
                <w:bCs/>
                <w:iCs/>
              </w:rPr>
              <w:t xml:space="preserve"> </w:t>
            </w:r>
            <w:proofErr w:type="gramStart"/>
            <w:r w:rsidR="001930C5" w:rsidRPr="00B81183">
              <w:rPr>
                <w:rFonts w:asciiTheme="minorHAnsi" w:hAnsiTheme="minorHAnsi" w:cstheme="minorHAnsi"/>
                <w:bCs/>
                <w:iCs/>
              </w:rPr>
              <w:t>un</w:t>
            </w:r>
            <w:proofErr w:type="gramEnd"/>
            <w:r w:rsidR="001930C5" w:rsidRPr="00B81183">
              <w:rPr>
                <w:rFonts w:asciiTheme="minorHAnsi" w:hAnsiTheme="minorHAnsi" w:cstheme="minorHAnsi"/>
                <w:bCs/>
                <w:iCs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1930C5" w:rsidP="006B3FCD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Es</w:t>
            </w:r>
            <w:r w:rsidR="006B3FCD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t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ce que vous faites tout différemment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maintenant </w:t>
            </w:r>
            <w:r w:rsidR="006B3FCD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que vous avez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pris cette classe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="00E62541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Avez-vous</w:t>
            </w:r>
            <w:r w:rsidR="006B3FCD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changé totalement votre comportement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E62541" w:rsidP="00E62541">
            <w:p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Si vous avez commencé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à faire quelque chose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différemment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juste après le cours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,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Est-ce que vous le faites toujours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E5485F" w:rsidP="007A01AC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Avez</w:t>
            </w:r>
            <w:r w:rsidR="007A01AC" w:rsidRPr="00B81183">
              <w:rPr>
                <w:rFonts w:asciiTheme="minorHAnsi" w:hAnsiTheme="minorHAnsi" w:cstheme="minorHAnsi"/>
                <w:lang w:val="fr-FR"/>
              </w:rPr>
              <w:t>-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vous </w:t>
            </w:r>
            <w:r w:rsidR="007A01AC" w:rsidRPr="00B81183">
              <w:rPr>
                <w:rFonts w:asciiTheme="minorHAnsi" w:hAnsiTheme="minorHAnsi" w:cstheme="minorHAnsi"/>
                <w:lang w:val="fr-FR"/>
              </w:rPr>
              <w:t>partagé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 ce que vous avez appris</w:t>
            </w:r>
            <w:r w:rsidR="007A01AC" w:rsidRPr="00B81183">
              <w:rPr>
                <w:rFonts w:asciiTheme="minorHAnsi" w:hAnsiTheme="minorHAnsi" w:cstheme="minorHAnsi"/>
                <w:lang w:val="fr-FR"/>
              </w:rPr>
              <w:t xml:space="preserve"> durant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7A01AC" w:rsidRPr="00B81183">
              <w:rPr>
                <w:rFonts w:asciiTheme="minorHAnsi" w:hAnsiTheme="minorHAnsi" w:cstheme="minorHAnsi"/>
                <w:lang w:val="fr-FR"/>
              </w:rPr>
              <w:t>la formation en éducation financière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087D5C" w:rsidP="00C15B2B">
            <w:p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Si oui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,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Avec qui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 Parents?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frères et sœurs ? Amis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  <w:r w:rsidRPr="00B81183">
              <w:rPr>
                <w:rFonts w:ascii="Arial" w:hAnsi="Arial" w:cs="Arial"/>
                <w:color w:val="000000"/>
                <w:sz w:val="14"/>
                <w:szCs w:val="14"/>
                <w:shd w:val="clear" w:color="auto" w:fill="FFF888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D’autres proches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</w:t>
            </w:r>
          </w:p>
          <w:p w:rsidR="00F827F2" w:rsidRPr="00B81183" w:rsidRDefault="00087D5C" w:rsidP="00087D5C">
            <w:p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Si non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,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Pourquoi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087D5C" w:rsidP="00C15B2B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lastRenderedPageBreak/>
              <w:t>Sur quel sujet avez-vous échangé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Del="001938E8" w:rsidRDefault="003D1DE7" w:rsidP="003D1DE7">
            <w:pPr>
              <w:rPr>
                <w:rFonts w:asciiTheme="minorHAnsi" w:hAnsiTheme="minorHAnsi" w:cstheme="minorHAnsi"/>
                <w:bCs/>
                <w:iCs/>
              </w:rPr>
            </w:pP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Comment faire un plan d’épargne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Comment ouvrir un compte d’épargne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?  </w:t>
            </w:r>
            <w:r w:rsidRPr="00B81183">
              <w:rPr>
                <w:rFonts w:asciiTheme="minorHAnsi" w:hAnsiTheme="minorHAnsi" w:cstheme="minorHAnsi"/>
                <w:bCs/>
                <w:iCs/>
              </w:rPr>
              <w:t xml:space="preserve">Comment </w:t>
            </w:r>
            <w:proofErr w:type="spellStart"/>
            <w:r w:rsidRPr="00B81183">
              <w:rPr>
                <w:rFonts w:asciiTheme="minorHAnsi" w:hAnsiTheme="minorHAnsi" w:cstheme="minorHAnsi"/>
                <w:bCs/>
                <w:iCs/>
              </w:rPr>
              <w:t>utiliser</w:t>
            </w:r>
            <w:proofErr w:type="spellEnd"/>
            <w:r w:rsidRPr="00B81183">
              <w:rPr>
                <w:rFonts w:asciiTheme="minorHAnsi" w:hAnsiTheme="minorHAnsi" w:cstheme="minorHAnsi"/>
                <w:bCs/>
                <w:iCs/>
              </w:rPr>
              <w:t xml:space="preserve"> un </w:t>
            </w:r>
            <w:proofErr w:type="spellStart"/>
            <w:r w:rsidRPr="00B81183">
              <w:rPr>
                <w:rFonts w:asciiTheme="minorHAnsi" w:hAnsiTheme="minorHAnsi" w:cstheme="minorHAnsi"/>
                <w:bCs/>
                <w:iCs/>
              </w:rPr>
              <w:t>compte</w:t>
            </w:r>
            <w:proofErr w:type="spellEnd"/>
            <w:r w:rsidRPr="00B81183">
              <w:rPr>
                <w:rFonts w:asciiTheme="minorHAnsi" w:hAnsiTheme="minorHAnsi" w:cstheme="minorHAnsi"/>
                <w:bCs/>
                <w:iCs/>
              </w:rPr>
              <w:t xml:space="preserve"> </w:t>
            </w:r>
            <w:proofErr w:type="spellStart"/>
            <w:r w:rsidRPr="00B81183">
              <w:rPr>
                <w:rFonts w:asciiTheme="minorHAnsi" w:hAnsiTheme="minorHAnsi" w:cstheme="minorHAnsi"/>
                <w:bCs/>
                <w:iCs/>
              </w:rPr>
              <w:t>d’épargne</w:t>
            </w:r>
            <w:proofErr w:type="spellEnd"/>
            <w:r w:rsidR="00F827F2" w:rsidRPr="00B81183">
              <w:rPr>
                <w:rFonts w:asciiTheme="minorHAnsi" w:hAnsiTheme="minorHAnsi" w:cstheme="minorHAnsi"/>
                <w:bCs/>
                <w:iCs/>
              </w:rPr>
              <w:t xml:space="preserve">?  </w:t>
            </w:r>
            <w:r w:rsidRPr="00B81183">
              <w:rPr>
                <w:rFonts w:asciiTheme="minorHAnsi" w:hAnsiTheme="minorHAnsi" w:cstheme="minorHAnsi"/>
                <w:bCs/>
                <w:iCs/>
              </w:rPr>
              <w:t>Comment faire</w:t>
            </w:r>
            <w:r w:rsidR="00B3071B" w:rsidRPr="00B81183">
              <w:rPr>
                <w:rFonts w:asciiTheme="minorHAnsi" w:hAnsiTheme="minorHAnsi" w:cstheme="minorHAnsi"/>
                <w:bCs/>
                <w:iCs/>
              </w:rPr>
              <w:t xml:space="preserve"> </w:t>
            </w:r>
            <w:r w:rsidRPr="00B81183">
              <w:rPr>
                <w:rFonts w:asciiTheme="minorHAnsi" w:hAnsiTheme="minorHAnsi" w:cstheme="minorHAnsi"/>
                <w:bCs/>
                <w:iCs/>
              </w:rPr>
              <w:t>un budget</w:t>
            </w:r>
            <w:r w:rsidR="00F827F2" w:rsidRPr="00B81183">
              <w:rPr>
                <w:rFonts w:asciiTheme="minorHAnsi" w:hAnsiTheme="minorHAnsi" w:cstheme="minorHAnsi"/>
                <w:bCs/>
                <w:iCs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3D1DE7" w:rsidP="00B07DE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En avez vous parlé à quelqu’un </w:t>
            </w:r>
            <w:r w:rsidR="00B07DE2" w:rsidRPr="00B81183">
              <w:rPr>
                <w:rFonts w:asciiTheme="minorHAnsi" w:hAnsiTheme="minorHAnsi" w:cstheme="minorHAnsi"/>
                <w:lang w:val="fr-FR"/>
              </w:rPr>
              <w:t xml:space="preserve">de ce cours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bCs/>
                <w:iCs/>
                <w:lang w:val="fr-FR"/>
              </w:rPr>
            </w:pP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23406F" w:rsidP="0023406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Recommanderiez-vous cette classe à un ami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BC4955" w:rsidP="00BC4955">
            <w:pPr>
              <w:rPr>
                <w:rFonts w:asciiTheme="minorHAnsi" w:hAnsiTheme="minorHAnsi" w:cstheme="minorHAnsi"/>
                <w:bCs/>
                <w:iCs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Pourquoi? ou Si non pourquoi</w:t>
            </w:r>
            <w:r w:rsidRPr="00B81183">
              <w:rPr>
                <w:rFonts w:asciiTheme="minorHAnsi" w:hAnsiTheme="minorHAnsi" w:cstheme="minorHAnsi"/>
                <w:bCs/>
                <w:iCs/>
                <w:lang w:val="fr-FR"/>
              </w:rPr>
              <w:t xml:space="preserve"> </w:t>
            </w:r>
            <w:r w:rsidR="00F827F2" w:rsidRPr="00B81183">
              <w:rPr>
                <w:rFonts w:asciiTheme="minorHAnsi" w:hAnsiTheme="minorHAnsi" w:cstheme="minorHAnsi"/>
                <w:bCs/>
                <w:iCs/>
                <w:lang w:val="fr-FR"/>
              </w:rPr>
              <w:t>?</w:t>
            </w:r>
          </w:p>
        </w:tc>
      </w:tr>
      <w:tr w:rsidR="00F827F2" w:rsidRPr="00B81183" w:rsidTr="00F827F2">
        <w:trPr>
          <w:trHeight w:val="107"/>
        </w:trPr>
        <w:tc>
          <w:tcPr>
            <w:tcW w:w="10080" w:type="dxa"/>
            <w:gridSpan w:val="2"/>
            <w:shd w:val="clear" w:color="auto" w:fill="auto"/>
          </w:tcPr>
          <w:p w:rsidR="00F827F2" w:rsidRPr="00B81183" w:rsidRDefault="00F827F2" w:rsidP="00F827F2">
            <w:pPr>
              <w:pStyle w:val="HeadingTemplateTimesRoman"/>
            </w:pPr>
            <w:r w:rsidRPr="00B81183">
              <w:t>MARKETING</w:t>
            </w:r>
          </w:p>
        </w:tc>
      </w:tr>
      <w:tr w:rsidR="00F827F2" w:rsidRPr="00B81183" w:rsidTr="00C15B2B">
        <w:tc>
          <w:tcPr>
            <w:tcW w:w="4950" w:type="dxa"/>
          </w:tcPr>
          <w:p w:rsidR="00F827F2" w:rsidRPr="00B81183" w:rsidRDefault="0023406F" w:rsidP="00F827F2">
            <w:pPr>
              <w:pStyle w:val="HeadingTemplateTimesRoman"/>
              <w:jc w:val="left"/>
            </w:pPr>
            <w:r w:rsidRPr="00B81183">
              <w:t>Questions de bases</w:t>
            </w:r>
          </w:p>
        </w:tc>
        <w:tc>
          <w:tcPr>
            <w:tcW w:w="5130" w:type="dxa"/>
          </w:tcPr>
          <w:p w:rsidR="00F827F2" w:rsidRPr="00B81183" w:rsidRDefault="00F827F2" w:rsidP="00F827F2">
            <w:pPr>
              <w:pStyle w:val="HeadingTemplateTimesRoman"/>
              <w:jc w:val="left"/>
            </w:pPr>
            <w:r w:rsidRPr="00B81183">
              <w:t>Questions</w:t>
            </w:r>
            <w:r w:rsidR="0023406F" w:rsidRPr="00B81183">
              <w:t xml:space="preserve"> </w:t>
            </w:r>
            <w:proofErr w:type="spellStart"/>
            <w:r w:rsidR="0023406F" w:rsidRPr="00B81183">
              <w:t>exploratoires</w:t>
            </w:r>
            <w:proofErr w:type="spellEnd"/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BF345D" w:rsidP="00BF345D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Qu’est ce que vous lisez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>ou regardez à la télé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</w:p>
        </w:tc>
        <w:tc>
          <w:tcPr>
            <w:tcW w:w="5130" w:type="dxa"/>
            <w:vAlign w:val="center"/>
          </w:tcPr>
          <w:p w:rsidR="00F827F2" w:rsidRPr="00B81183" w:rsidRDefault="00BF345D" w:rsidP="00BF345D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Il y a t-il des journaux que les jeunes lisent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Il y a t-il </w:t>
            </w:r>
            <w:r w:rsidRPr="00B81183">
              <w:rPr>
                <w:rFonts w:ascii="Arial" w:hAnsi="Arial" w:cs="Arial"/>
                <w:color w:val="545454"/>
                <w:shd w:val="clear" w:color="auto" w:fill="FFFFFF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des émissions de télévision populaires que vous regardez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673B51" w:rsidP="00BB39E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Comment avez vous été informé </w:t>
            </w:r>
            <w:r w:rsidR="007D6139" w:rsidRPr="00B81183">
              <w:rPr>
                <w:rFonts w:asciiTheme="minorHAnsi" w:hAnsiTheme="minorHAnsi" w:cstheme="minorHAnsi"/>
                <w:lang w:val="fr-FR"/>
              </w:rPr>
              <w:t>sur ces nouveaux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BB39EB" w:rsidRPr="00B81183">
              <w:rPr>
                <w:rFonts w:asciiTheme="minorHAnsi" w:hAnsiTheme="minorHAnsi" w:cstheme="minorHAnsi"/>
                <w:lang w:val="fr-FR"/>
              </w:rPr>
              <w:t>produits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BB39EB" w:rsidRPr="00B81183">
              <w:rPr>
                <w:rFonts w:asciiTheme="minorHAnsi" w:hAnsiTheme="minorHAnsi" w:cstheme="minorHAnsi"/>
                <w:lang w:val="fr-FR"/>
              </w:rPr>
              <w:t>et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/</w:t>
            </w:r>
            <w:r w:rsidR="00BB39EB" w:rsidRPr="00B81183">
              <w:rPr>
                <w:rFonts w:asciiTheme="minorHAnsi" w:hAnsiTheme="minorHAnsi" w:cstheme="minorHAnsi"/>
                <w:lang w:val="fr-FR"/>
              </w:rPr>
              <w:t>ou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services?</w:t>
            </w:r>
          </w:p>
        </w:tc>
        <w:tc>
          <w:tcPr>
            <w:tcW w:w="5130" w:type="dxa"/>
            <w:vAlign w:val="center"/>
          </w:tcPr>
          <w:p w:rsidR="00F827F2" w:rsidRPr="00B81183" w:rsidRDefault="00AE6CAC" w:rsidP="00CA47EC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Est ce que vous avez vu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des affiches </w:t>
            </w:r>
            <w:proofErr w:type="spellStart"/>
            <w:r w:rsidRPr="00B81183">
              <w:rPr>
                <w:rFonts w:asciiTheme="minorHAnsi" w:hAnsiTheme="minorHAnsi" w:cstheme="minorHAnsi"/>
                <w:lang w:val="fr-FR"/>
              </w:rPr>
              <w:t>publiciatires</w:t>
            </w:r>
            <w:proofErr w:type="spellEnd"/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Pr="00B81183">
              <w:rPr>
                <w:rFonts w:asciiTheme="minorHAnsi" w:hAnsiTheme="minorHAnsi" w:cstheme="minorHAnsi"/>
                <w:lang w:val="fr-FR"/>
              </w:rPr>
              <w:t>Où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CA47EC" w:rsidRPr="00B81183">
              <w:rPr>
                <w:rFonts w:asciiTheme="minorHAnsi" w:hAnsiTheme="minorHAnsi" w:cstheme="minorHAnsi"/>
                <w:lang w:val="fr-FR"/>
              </w:rPr>
              <w:t>Est ce que vous les avez découvert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CA47EC" w:rsidRPr="00B81183">
              <w:rPr>
                <w:rFonts w:asciiTheme="minorHAnsi" w:hAnsiTheme="minorHAnsi" w:cstheme="minorHAnsi"/>
                <w:lang w:val="fr-FR"/>
              </w:rPr>
              <w:t>à l’école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F52229" w:rsidP="00F52229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 xml:space="preserve">Où est-ce que vous avez pour habitude de vous retrouver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52229" w:rsidP="00F52229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Est ce que vous vous retrouvez dans les boutiques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/ </w:t>
            </w:r>
            <w:r w:rsidRPr="00B81183">
              <w:rPr>
                <w:rFonts w:asciiTheme="minorHAnsi" w:hAnsiTheme="minorHAnsi" w:cstheme="minorHAnsi"/>
                <w:lang w:val="fr-FR"/>
              </w:rPr>
              <w:t>en boîte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/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à école 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/ </w:t>
            </w:r>
            <w:r w:rsidRPr="00B81183">
              <w:rPr>
                <w:rFonts w:asciiTheme="minorHAnsi" w:hAnsiTheme="minorHAnsi" w:cstheme="minorHAnsi"/>
                <w:lang w:val="fr-FR"/>
              </w:rPr>
              <w:t>chez des amis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Del="00870423" w:rsidRDefault="000D2094" w:rsidP="000D2094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Quels autres types d’activités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>pensez-vous que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>nous pourrions faire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>à l’école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lang w:val="fr-FR"/>
              </w:rPr>
              <w:t xml:space="preserve">ou dans la communauté afin de </w:t>
            </w:r>
            <w:r w:rsidR="00337D84" w:rsidRPr="00B81183">
              <w:rPr>
                <w:rFonts w:asciiTheme="minorHAnsi" w:hAnsiTheme="minorHAnsi" w:cstheme="minorHAnsi"/>
                <w:lang w:val="fr-FR"/>
              </w:rPr>
              <w:t>promouvoir</w:t>
            </w:r>
            <w:r w:rsidR="00337D84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 xml:space="preserve"> [</w:t>
            </w:r>
            <w:r w:rsidR="00B3071B"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mettre le nom de votre programme d’épargne pour les Jeunes</w:t>
            </w:r>
            <w:r w:rsidR="00F827F2"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]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B3071B" w:rsidP="00815EEF">
            <w:p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Des jeux en salle de classe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  <w:r w:rsidR="00480D23" w:rsidRPr="00B81183">
              <w:rPr>
                <w:rFonts w:asciiTheme="minorHAnsi" w:hAnsiTheme="minorHAnsi" w:cstheme="minorHAnsi"/>
                <w:lang w:val="fr-FR"/>
              </w:rPr>
              <w:t xml:space="preserve">Des concours parmi les </w:t>
            </w:r>
            <w:r w:rsidR="00337D84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480D23" w:rsidRPr="00B81183">
              <w:rPr>
                <w:rFonts w:asciiTheme="minorHAnsi" w:hAnsiTheme="minorHAnsi" w:cstheme="minorHAnsi"/>
                <w:lang w:val="fr-FR"/>
              </w:rPr>
              <w:t>étudiants</w:t>
            </w:r>
            <w:r w:rsidR="00337D84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480D23" w:rsidRPr="00B81183">
              <w:rPr>
                <w:rFonts w:asciiTheme="minorHAnsi" w:hAnsiTheme="minorHAnsi" w:cstheme="minorHAnsi"/>
                <w:lang w:val="fr-FR"/>
              </w:rPr>
              <w:t xml:space="preserve">ou les classes </w:t>
            </w:r>
            <w:r w:rsidR="00337D84" w:rsidRPr="00B81183">
              <w:rPr>
                <w:rFonts w:asciiTheme="minorHAnsi" w:hAnsiTheme="minorHAnsi" w:cstheme="minorHAnsi"/>
                <w:lang w:val="fr-FR"/>
              </w:rPr>
              <w:t>? Dance, théâtre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337D84" w:rsidRPr="00B81183">
              <w:rPr>
                <w:rFonts w:asciiTheme="minorHAnsi" w:hAnsiTheme="minorHAnsi" w:cstheme="minorHAnsi"/>
                <w:lang w:val="fr-FR"/>
              </w:rPr>
              <w:t>ou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815EEF" w:rsidRPr="00B81183">
              <w:rPr>
                <w:rFonts w:asciiTheme="minorHAnsi" w:hAnsiTheme="minorHAnsi" w:cstheme="minorHAnsi"/>
                <w:lang w:val="fr-FR"/>
              </w:rPr>
              <w:t>des spectacles musicaux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337D84" w:rsidRPr="00B81183">
              <w:rPr>
                <w:rFonts w:asciiTheme="minorHAnsi" w:hAnsiTheme="minorHAnsi" w:cstheme="minorHAnsi"/>
                <w:lang w:val="fr-FR"/>
              </w:rPr>
              <w:t>autour de l’épargne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815EEF" w:rsidRPr="00B81183">
              <w:rPr>
                <w:rFonts w:asciiTheme="minorHAnsi" w:hAnsiTheme="minorHAnsi" w:cstheme="minorHAnsi"/>
                <w:lang w:val="fr-FR"/>
              </w:rPr>
              <w:t>et autres problèmes relatifs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815EEF" w:rsidRPr="00B81183">
              <w:rPr>
                <w:rFonts w:asciiTheme="minorHAnsi" w:hAnsiTheme="minorHAnsi" w:cstheme="minorHAnsi"/>
                <w:lang w:val="fr-FR"/>
              </w:rPr>
              <w:t>à la gestion financière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? </w:t>
            </w:r>
          </w:p>
        </w:tc>
      </w:tr>
      <w:tr w:rsidR="00F827F2" w:rsidRPr="00B81183" w:rsidTr="00C15B2B">
        <w:tc>
          <w:tcPr>
            <w:tcW w:w="4950" w:type="dxa"/>
            <w:vAlign w:val="center"/>
          </w:tcPr>
          <w:p w:rsidR="00F827F2" w:rsidRPr="00B81183" w:rsidRDefault="00867039" w:rsidP="00867039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lang w:val="fr-FR"/>
              </w:rPr>
              <w:t>Comment pensez-vous que nous pouvons promouvoir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[</w:t>
            </w:r>
            <w:r w:rsidRPr="00B81183">
              <w:rPr>
                <w:rFonts w:asciiTheme="minorHAnsi" w:hAnsiTheme="minorHAnsi" w:cstheme="minorHAnsi"/>
                <w:i/>
                <w:color w:val="92949A" w:themeColor="background1" w:themeTint="99"/>
                <w:lang w:val="fr-FR"/>
              </w:rPr>
              <w:t>mettre le nom de votre programme d’épargne pour les Jeunes</w:t>
            </w:r>
            <w:r w:rsidRPr="00B81183">
              <w:rPr>
                <w:rFonts w:asciiTheme="minorHAnsi" w:hAnsiTheme="minorHAnsi" w:cstheme="minorHAnsi"/>
                <w:color w:val="92949A" w:themeColor="background1" w:themeTint="99"/>
                <w:lang w:val="fr-FR"/>
              </w:rPr>
              <w:t>]</w:t>
            </w:r>
            <w:r w:rsidR="00F827F2" w:rsidRPr="00B81183">
              <w:rPr>
                <w:rFonts w:asciiTheme="minorHAnsi" w:hAnsiTheme="minorHAnsi" w:cstheme="minorHAnsi"/>
                <w:lang w:val="fr-FR"/>
              </w:rPr>
              <w:t>?</w:t>
            </w:r>
          </w:p>
        </w:tc>
        <w:tc>
          <w:tcPr>
            <w:tcW w:w="5130" w:type="dxa"/>
            <w:vAlign w:val="center"/>
          </w:tcPr>
          <w:p w:rsidR="00F827F2" w:rsidRPr="00B81183" w:rsidRDefault="00F827F2" w:rsidP="00C15B2B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C757ED" w:rsidRPr="00B81183" w:rsidTr="00C15B2B">
        <w:tc>
          <w:tcPr>
            <w:tcW w:w="4950" w:type="dxa"/>
            <w:vAlign w:val="center"/>
          </w:tcPr>
          <w:p w:rsidR="00C757ED" w:rsidRPr="00B81183" w:rsidRDefault="00B3071B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Est-ce que vous </w:t>
            </w:r>
            <w:r w:rsidR="00627AB0" w:rsidRPr="00B81183">
              <w:rPr>
                <w:rFonts w:asciiTheme="minorHAnsi" w:hAnsiTheme="minorHAnsi" w:cstheme="minorHAnsi"/>
                <w:sz w:val="18"/>
                <w:lang w:val="fr-FR"/>
              </w:rPr>
              <w:t>utilisez</w:t>
            </w: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 internet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5130" w:type="dxa"/>
          </w:tcPr>
          <w:p w:rsidR="00C757ED" w:rsidRPr="00B81183" w:rsidRDefault="00B3071B" w:rsidP="00C757ED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proofErr w:type="spellStart"/>
            <w:r w:rsidRPr="00B81183">
              <w:rPr>
                <w:rFonts w:asciiTheme="minorHAnsi" w:hAnsiTheme="minorHAnsi" w:cstheme="minorHAnsi"/>
                <w:sz w:val="18"/>
              </w:rPr>
              <w:t>Où</w:t>
            </w:r>
            <w:proofErr w:type="spellEnd"/>
            <w:r w:rsidR="00C757ED" w:rsidRPr="00B81183">
              <w:rPr>
                <w:rFonts w:asciiTheme="minorHAnsi" w:hAnsiTheme="minorHAnsi" w:cstheme="minorHAnsi"/>
                <w:sz w:val="18"/>
              </w:rPr>
              <w:t xml:space="preserve">? </w:t>
            </w:r>
          </w:p>
          <w:p w:rsidR="00C757ED" w:rsidRPr="00B81183" w:rsidRDefault="00B3071B" w:rsidP="00C757ED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>A quoi vous sert-il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  <w:p w:rsidR="00C757ED" w:rsidRPr="00B81183" w:rsidRDefault="00B3071B" w:rsidP="00C757ED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proofErr w:type="spellStart"/>
            <w:r w:rsidRPr="00B81183">
              <w:rPr>
                <w:rFonts w:asciiTheme="minorHAnsi" w:hAnsiTheme="minorHAnsi" w:cstheme="minorHAnsi"/>
                <w:sz w:val="18"/>
              </w:rPr>
              <w:t>Etes-vous</w:t>
            </w:r>
            <w:proofErr w:type="spellEnd"/>
            <w:r w:rsidRPr="00B81183">
              <w:rPr>
                <w:rFonts w:asciiTheme="minorHAnsi" w:hAnsiTheme="minorHAnsi" w:cstheme="minorHAnsi"/>
                <w:sz w:val="18"/>
              </w:rPr>
              <w:t xml:space="preserve"> </w:t>
            </w:r>
            <w:proofErr w:type="spellStart"/>
            <w:r w:rsidRPr="00B81183">
              <w:rPr>
                <w:rFonts w:asciiTheme="minorHAnsi" w:hAnsiTheme="minorHAnsi" w:cstheme="minorHAnsi"/>
                <w:sz w:val="18"/>
              </w:rPr>
              <w:t>sur</w:t>
            </w:r>
            <w:proofErr w:type="spellEnd"/>
            <w:r w:rsidRPr="00B81183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C757ED" w:rsidRPr="00B81183">
              <w:rPr>
                <w:rFonts w:asciiTheme="minorHAnsi" w:hAnsiTheme="minorHAnsi" w:cstheme="minorHAnsi"/>
                <w:sz w:val="18"/>
              </w:rPr>
              <w:t>Facebook?</w:t>
            </w:r>
          </w:p>
          <w:p w:rsidR="00C757ED" w:rsidRPr="00B81183" w:rsidRDefault="00C757ED" w:rsidP="00B3071B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>Twitter, etc. (</w:t>
            </w:r>
            <w:r w:rsidR="00B3071B" w:rsidRPr="00B81183">
              <w:rPr>
                <w:rFonts w:asciiTheme="minorHAnsi" w:hAnsiTheme="minorHAnsi" w:cstheme="minorHAnsi"/>
                <w:sz w:val="18"/>
                <w:lang w:val="fr-FR"/>
              </w:rPr>
              <w:t>Autre medias sociaux</w:t>
            </w: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="00B3071B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sites </w:t>
            </w:r>
            <w:r w:rsidR="00627AB0" w:rsidRPr="00B81183">
              <w:rPr>
                <w:rFonts w:asciiTheme="minorHAnsi" w:hAnsiTheme="minorHAnsi" w:cstheme="minorHAnsi"/>
                <w:sz w:val="18"/>
                <w:lang w:val="fr-FR"/>
              </w:rPr>
              <w:t>medias)</w:t>
            </w: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</w:tr>
      <w:tr w:rsidR="00C757ED" w:rsidRPr="00B81183" w:rsidTr="00C15B2B">
        <w:tc>
          <w:tcPr>
            <w:tcW w:w="4950" w:type="dxa"/>
            <w:vAlign w:val="center"/>
          </w:tcPr>
          <w:p w:rsidR="00C757ED" w:rsidRPr="00B81183" w:rsidRDefault="007C6811" w:rsidP="007C6811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18"/>
                <w:lang w:val="fr-FR"/>
              </w:rPr>
            </w:pP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Avez-vous accès aux services de téléphonie mobile 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5130" w:type="dxa"/>
          </w:tcPr>
          <w:p w:rsidR="00C757ED" w:rsidRPr="00B81183" w:rsidRDefault="00B3071B" w:rsidP="00C757ED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sz w:val="18"/>
              </w:rPr>
            </w:pPr>
            <w:r w:rsidRPr="00B81183">
              <w:rPr>
                <w:rFonts w:asciiTheme="minorHAnsi" w:hAnsiTheme="minorHAnsi" w:cstheme="minorHAnsi"/>
                <w:sz w:val="18"/>
              </w:rPr>
              <w:t>Est-</w:t>
            </w:r>
            <w:proofErr w:type="spellStart"/>
            <w:r w:rsidRPr="00B81183">
              <w:rPr>
                <w:rFonts w:asciiTheme="minorHAnsi" w:hAnsiTheme="minorHAnsi" w:cstheme="minorHAnsi"/>
                <w:sz w:val="18"/>
              </w:rPr>
              <w:t>ce</w:t>
            </w:r>
            <w:proofErr w:type="spellEnd"/>
            <w:r w:rsidRPr="00B81183">
              <w:rPr>
                <w:rFonts w:asciiTheme="minorHAnsi" w:hAnsiTheme="minorHAnsi" w:cstheme="minorHAnsi"/>
                <w:sz w:val="18"/>
              </w:rPr>
              <w:t xml:space="preserve"> le </w:t>
            </w:r>
            <w:proofErr w:type="spellStart"/>
            <w:r w:rsidRPr="00B81183">
              <w:rPr>
                <w:rFonts w:asciiTheme="minorHAnsi" w:hAnsiTheme="minorHAnsi" w:cstheme="minorHAnsi"/>
                <w:sz w:val="18"/>
              </w:rPr>
              <w:t>vôtre</w:t>
            </w:r>
            <w:proofErr w:type="spellEnd"/>
            <w:r w:rsidRPr="00B81183">
              <w:rPr>
                <w:rFonts w:asciiTheme="minorHAnsi" w:hAnsiTheme="minorHAnsi" w:cstheme="minorHAnsi"/>
                <w:sz w:val="18"/>
              </w:rPr>
              <w:t>?</w:t>
            </w:r>
          </w:p>
          <w:p w:rsidR="00C757ED" w:rsidRPr="00B81183" w:rsidRDefault="00337D84" w:rsidP="00F4195B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>Si non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>A qui appartient-il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</w:tr>
      <w:tr w:rsidR="00C757ED" w:rsidRPr="00B81183" w:rsidTr="00C15B2B">
        <w:tc>
          <w:tcPr>
            <w:tcW w:w="4950" w:type="dxa"/>
            <w:vAlign w:val="center"/>
          </w:tcPr>
          <w:p w:rsidR="00C757ED" w:rsidRPr="00B81183" w:rsidRDefault="00C20F82" w:rsidP="00C15B2B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18"/>
                <w:lang w:val="fr-FR"/>
              </w:rPr>
            </w:pP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A quoi vous sert votre portable 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5130" w:type="dxa"/>
          </w:tcPr>
          <w:p w:rsidR="00C757ED" w:rsidRPr="00B81183" w:rsidRDefault="00337D84" w:rsidP="00337D84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>Appels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? Internet? </w:t>
            </w: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>Téléchargements de la musique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>? App</w:t>
            </w: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>lication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s? </w:t>
            </w: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>Cha</w:t>
            </w:r>
            <w:r w:rsidR="00C20F82" w:rsidRPr="00B81183">
              <w:rPr>
                <w:rFonts w:asciiTheme="minorHAnsi" w:hAnsiTheme="minorHAnsi" w:cstheme="minorHAnsi"/>
                <w:sz w:val="18"/>
                <w:lang w:val="fr-FR"/>
              </w:rPr>
              <w:t>tter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</w:tr>
      <w:tr w:rsidR="00C757ED" w:rsidRPr="00B81183" w:rsidTr="00C15B2B">
        <w:trPr>
          <w:trHeight w:val="107"/>
        </w:trPr>
        <w:tc>
          <w:tcPr>
            <w:tcW w:w="10080" w:type="dxa"/>
            <w:gridSpan w:val="2"/>
            <w:shd w:val="clear" w:color="auto" w:fill="auto"/>
          </w:tcPr>
          <w:p w:rsidR="00C757ED" w:rsidRPr="00B81183" w:rsidRDefault="005B09C5" w:rsidP="00C757ED">
            <w:pPr>
              <w:pStyle w:val="HeadingTemplateTimesRoman"/>
            </w:pPr>
            <w:r w:rsidRPr="00B81183">
              <w:t>FERMETURE</w:t>
            </w:r>
          </w:p>
        </w:tc>
      </w:tr>
      <w:tr w:rsidR="00C757ED" w:rsidRPr="00215AF5" w:rsidTr="00C15B2B">
        <w:tc>
          <w:tcPr>
            <w:tcW w:w="10080" w:type="dxa"/>
            <w:gridSpan w:val="2"/>
            <w:vAlign w:val="center"/>
          </w:tcPr>
          <w:p w:rsidR="00C757ED" w:rsidRPr="00356F94" w:rsidRDefault="0047671A" w:rsidP="00356F94">
            <w:pPr>
              <w:pStyle w:val="ListParagraph"/>
              <w:ind w:left="360"/>
              <w:contextualSpacing w:val="0"/>
              <w:jc w:val="center"/>
              <w:rPr>
                <w:rFonts w:asciiTheme="minorHAnsi" w:hAnsiTheme="minorHAnsi" w:cstheme="minorHAnsi"/>
                <w:sz w:val="18"/>
                <w:lang w:val="fr-FR"/>
              </w:rPr>
            </w:pPr>
            <w:r w:rsidRPr="00B81183">
              <w:rPr>
                <w:rFonts w:asciiTheme="minorHAnsi" w:hAnsiTheme="minorHAnsi" w:cstheme="minorHAnsi"/>
                <w:sz w:val="18"/>
                <w:lang w:val="fr-FR"/>
              </w:rPr>
              <w:t>Merci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. </w:t>
            </w:r>
            <w:r w:rsidR="005B09C5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Vos réponses et discussions </w:t>
            </w:r>
            <w:r w:rsidR="00C20F82" w:rsidRPr="00B81183">
              <w:rPr>
                <w:rFonts w:asciiTheme="minorHAnsi" w:hAnsiTheme="minorHAnsi" w:cstheme="minorHAnsi"/>
                <w:sz w:val="18"/>
                <w:lang w:val="fr-FR"/>
              </w:rPr>
              <w:t>ont  été très utiles et très instructifs. Nous sommes très reconnaissants pour  les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 information</w:t>
            </w:r>
            <w:r w:rsidR="00C20F82" w:rsidRPr="00B81183">
              <w:rPr>
                <w:rFonts w:asciiTheme="minorHAnsi" w:hAnsiTheme="minorHAnsi" w:cstheme="minorHAnsi"/>
                <w:sz w:val="18"/>
                <w:lang w:val="fr-FR"/>
              </w:rPr>
              <w:t>s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="00C20F82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que vous nous avez </w:t>
            </w:r>
            <w:r w:rsidR="00356F94" w:rsidRPr="00B81183">
              <w:rPr>
                <w:rFonts w:asciiTheme="minorHAnsi" w:hAnsiTheme="minorHAnsi" w:cstheme="minorHAnsi"/>
                <w:sz w:val="18"/>
                <w:lang w:val="fr-FR"/>
              </w:rPr>
              <w:t>apportées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 xml:space="preserve">. </w:t>
            </w:r>
            <w:r w:rsidR="00356F94" w:rsidRPr="00B81183">
              <w:rPr>
                <w:rFonts w:asciiTheme="minorHAnsi" w:hAnsiTheme="minorHAnsi" w:cstheme="minorHAnsi"/>
                <w:sz w:val="18"/>
                <w:lang w:val="fr-FR"/>
              </w:rPr>
              <w:t>Est ce que vous avez des questions ou des suggestions à nous faire</w:t>
            </w:r>
            <w:r w:rsidR="00C757ED" w:rsidRPr="00B81183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</w:tr>
    </w:tbl>
    <w:p w:rsidR="00BB57CD" w:rsidRPr="00356F94" w:rsidRDefault="00BB57CD" w:rsidP="00F827F2">
      <w:pPr>
        <w:rPr>
          <w:rFonts w:asciiTheme="minorHAnsi" w:hAnsiTheme="minorHAnsi" w:cstheme="minorHAnsi"/>
          <w:lang w:val="fr-FR"/>
        </w:rPr>
      </w:pPr>
    </w:p>
    <w:sectPr w:rsidR="00BB57CD" w:rsidRPr="00356F94" w:rsidSect="00403637">
      <w:footerReference w:type="default" r:id="rId13"/>
      <w:headerReference w:type="first" r:id="rId14"/>
      <w:footerReference w:type="first" r:id="rId15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CAA" w:rsidRDefault="007A2CAA" w:rsidP="007E1A90">
      <w:r>
        <w:separator/>
      </w:r>
    </w:p>
  </w:endnote>
  <w:endnote w:type="continuationSeparator" w:id="0">
    <w:p w:rsidR="007A2CAA" w:rsidRDefault="007A2CAA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D55817" w:rsidRPr="007E1A90" w:rsidRDefault="00D55817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5736EF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5736EF" w:rsidRPr="007E1A90">
          <w:rPr>
            <w:color w:val="4D4F53"/>
            <w:szCs w:val="16"/>
          </w:rPr>
          <w:fldChar w:fldCharType="separate"/>
        </w:r>
        <w:r w:rsidR="002C6DFD">
          <w:rPr>
            <w:noProof/>
            <w:color w:val="4D4F53"/>
            <w:szCs w:val="16"/>
          </w:rPr>
          <w:t>3</w:t>
        </w:r>
        <w:r w:rsidR="005736EF" w:rsidRPr="007E1A90">
          <w:rPr>
            <w:noProof/>
            <w:color w:val="4D4F53"/>
            <w:szCs w:val="16"/>
          </w:rPr>
          <w:fldChar w:fldCharType="end"/>
        </w:r>
      </w:p>
    </w:sdtContent>
  </w:sdt>
  <w:p w:rsidR="00D55817" w:rsidRDefault="00D558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817" w:rsidRDefault="00B811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D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5817" w:rsidRDefault="00D55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CAA" w:rsidRDefault="007A2CAA" w:rsidP="007E1A90">
      <w:r>
        <w:separator/>
      </w:r>
    </w:p>
  </w:footnote>
  <w:footnote w:type="continuationSeparator" w:id="0">
    <w:p w:rsidR="007A2CAA" w:rsidRDefault="007A2CAA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817" w:rsidRDefault="00D55817" w:rsidP="00A1113A">
    <w:pPr>
      <w:pStyle w:val="Header"/>
      <w:jc w:val="center"/>
    </w:pPr>
  </w:p>
  <w:p w:rsidR="00D55817" w:rsidRDefault="00D55817" w:rsidP="00A1113A">
    <w:pPr>
      <w:pStyle w:val="Header"/>
      <w:jc w:val="right"/>
    </w:pPr>
  </w:p>
  <w:p w:rsidR="00D55817" w:rsidRDefault="00D55817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5817" w:rsidRDefault="00D558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3D2"/>
    <w:multiLevelType w:val="hybridMultilevel"/>
    <w:tmpl w:val="42E48BAA"/>
    <w:lvl w:ilvl="0" w:tplc="764CD9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16DDF"/>
    <w:multiLevelType w:val="hybridMultilevel"/>
    <w:tmpl w:val="442820AE"/>
    <w:lvl w:ilvl="0" w:tplc="023035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9021153"/>
    <w:multiLevelType w:val="hybridMultilevel"/>
    <w:tmpl w:val="19FC2466"/>
    <w:lvl w:ilvl="0" w:tplc="B55AF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23"/>
  </w:num>
  <w:num w:numId="5">
    <w:abstractNumId w:val="3"/>
  </w:num>
  <w:num w:numId="6">
    <w:abstractNumId w:val="9"/>
  </w:num>
  <w:num w:numId="7">
    <w:abstractNumId w:val="2"/>
  </w:num>
  <w:num w:numId="8">
    <w:abstractNumId w:val="22"/>
  </w:num>
  <w:num w:numId="9">
    <w:abstractNumId w:val="10"/>
  </w:num>
  <w:num w:numId="10">
    <w:abstractNumId w:val="6"/>
  </w:num>
  <w:num w:numId="11">
    <w:abstractNumId w:val="28"/>
  </w:num>
  <w:num w:numId="12">
    <w:abstractNumId w:val="21"/>
  </w:num>
  <w:num w:numId="13">
    <w:abstractNumId w:val="27"/>
  </w:num>
  <w:num w:numId="14">
    <w:abstractNumId w:val="12"/>
  </w:num>
  <w:num w:numId="15">
    <w:abstractNumId w:val="8"/>
  </w:num>
  <w:num w:numId="16">
    <w:abstractNumId w:val="19"/>
  </w:num>
  <w:num w:numId="17">
    <w:abstractNumId w:val="24"/>
  </w:num>
  <w:num w:numId="18">
    <w:abstractNumId w:val="25"/>
  </w:num>
  <w:num w:numId="19">
    <w:abstractNumId w:val="15"/>
  </w:num>
  <w:num w:numId="20">
    <w:abstractNumId w:val="1"/>
  </w:num>
  <w:num w:numId="21">
    <w:abstractNumId w:val="4"/>
  </w:num>
  <w:num w:numId="22">
    <w:abstractNumId w:val="20"/>
  </w:num>
  <w:num w:numId="23">
    <w:abstractNumId w:val="5"/>
  </w:num>
  <w:num w:numId="24">
    <w:abstractNumId w:val="7"/>
  </w:num>
  <w:num w:numId="25">
    <w:abstractNumId w:val="26"/>
  </w:num>
  <w:num w:numId="26">
    <w:abstractNumId w:val="14"/>
  </w:num>
  <w:num w:numId="27">
    <w:abstractNumId w:val="11"/>
  </w:num>
  <w:num w:numId="28">
    <w:abstractNumId w:val="0"/>
  </w:num>
  <w:num w:numId="29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0728F"/>
    <w:rsid w:val="00013209"/>
    <w:rsid w:val="0001759B"/>
    <w:rsid w:val="00021B84"/>
    <w:rsid w:val="000241BE"/>
    <w:rsid w:val="0004203C"/>
    <w:rsid w:val="0005034C"/>
    <w:rsid w:val="0008584D"/>
    <w:rsid w:val="00087D5C"/>
    <w:rsid w:val="000912E1"/>
    <w:rsid w:val="000A6173"/>
    <w:rsid w:val="000A6E36"/>
    <w:rsid w:val="000D1CFD"/>
    <w:rsid w:val="000D2094"/>
    <w:rsid w:val="00132F38"/>
    <w:rsid w:val="00167476"/>
    <w:rsid w:val="00167BDE"/>
    <w:rsid w:val="00176B58"/>
    <w:rsid w:val="001930C5"/>
    <w:rsid w:val="001F26FE"/>
    <w:rsid w:val="001F69A2"/>
    <w:rsid w:val="002012A8"/>
    <w:rsid w:val="00215433"/>
    <w:rsid w:val="00215AF5"/>
    <w:rsid w:val="00222FF7"/>
    <w:rsid w:val="0023406F"/>
    <w:rsid w:val="00256168"/>
    <w:rsid w:val="002578DD"/>
    <w:rsid w:val="00290DC7"/>
    <w:rsid w:val="002A1A12"/>
    <w:rsid w:val="002C6DFD"/>
    <w:rsid w:val="002D76CE"/>
    <w:rsid w:val="00314EE0"/>
    <w:rsid w:val="00322E24"/>
    <w:rsid w:val="003254AC"/>
    <w:rsid w:val="00337D84"/>
    <w:rsid w:val="00356F94"/>
    <w:rsid w:val="003646BC"/>
    <w:rsid w:val="003A4D27"/>
    <w:rsid w:val="003B08B0"/>
    <w:rsid w:val="003C6BDB"/>
    <w:rsid w:val="003D1DE7"/>
    <w:rsid w:val="003D3CDC"/>
    <w:rsid w:val="003E1128"/>
    <w:rsid w:val="00403637"/>
    <w:rsid w:val="00437272"/>
    <w:rsid w:val="00463761"/>
    <w:rsid w:val="0047671A"/>
    <w:rsid w:val="00480D23"/>
    <w:rsid w:val="0048423B"/>
    <w:rsid w:val="00485C89"/>
    <w:rsid w:val="004E4C27"/>
    <w:rsid w:val="004F7863"/>
    <w:rsid w:val="0050683D"/>
    <w:rsid w:val="005156E8"/>
    <w:rsid w:val="00536069"/>
    <w:rsid w:val="00550651"/>
    <w:rsid w:val="005736EF"/>
    <w:rsid w:val="00584E33"/>
    <w:rsid w:val="005A0E1A"/>
    <w:rsid w:val="005B09C5"/>
    <w:rsid w:val="005B3C59"/>
    <w:rsid w:val="00627AB0"/>
    <w:rsid w:val="006538F9"/>
    <w:rsid w:val="006737BD"/>
    <w:rsid w:val="00673B51"/>
    <w:rsid w:val="006824DD"/>
    <w:rsid w:val="00685BD4"/>
    <w:rsid w:val="0069494E"/>
    <w:rsid w:val="0069643D"/>
    <w:rsid w:val="006B3FCD"/>
    <w:rsid w:val="006F0493"/>
    <w:rsid w:val="007812A6"/>
    <w:rsid w:val="007936FF"/>
    <w:rsid w:val="007A01AC"/>
    <w:rsid w:val="007A2CAA"/>
    <w:rsid w:val="007C6811"/>
    <w:rsid w:val="007D6139"/>
    <w:rsid w:val="007E1A90"/>
    <w:rsid w:val="007E7547"/>
    <w:rsid w:val="007F41A9"/>
    <w:rsid w:val="00812833"/>
    <w:rsid w:val="00814963"/>
    <w:rsid w:val="00815EEF"/>
    <w:rsid w:val="00824DE8"/>
    <w:rsid w:val="00867039"/>
    <w:rsid w:val="00881DAA"/>
    <w:rsid w:val="008919F2"/>
    <w:rsid w:val="008966F3"/>
    <w:rsid w:val="008E1F2A"/>
    <w:rsid w:val="0090451A"/>
    <w:rsid w:val="00917366"/>
    <w:rsid w:val="0092493D"/>
    <w:rsid w:val="00937C97"/>
    <w:rsid w:val="0095007D"/>
    <w:rsid w:val="009543BD"/>
    <w:rsid w:val="009555AE"/>
    <w:rsid w:val="00960A0C"/>
    <w:rsid w:val="0099225C"/>
    <w:rsid w:val="0099606C"/>
    <w:rsid w:val="009C1DE8"/>
    <w:rsid w:val="009D3428"/>
    <w:rsid w:val="009F34F8"/>
    <w:rsid w:val="00A1113A"/>
    <w:rsid w:val="00A65A49"/>
    <w:rsid w:val="00A764D2"/>
    <w:rsid w:val="00A84FD0"/>
    <w:rsid w:val="00A87EDB"/>
    <w:rsid w:val="00AA0AFE"/>
    <w:rsid w:val="00AC0D56"/>
    <w:rsid w:val="00AD1C72"/>
    <w:rsid w:val="00AE6CAC"/>
    <w:rsid w:val="00B07DE2"/>
    <w:rsid w:val="00B3071B"/>
    <w:rsid w:val="00B309E3"/>
    <w:rsid w:val="00B44F4C"/>
    <w:rsid w:val="00B6761F"/>
    <w:rsid w:val="00B73E1A"/>
    <w:rsid w:val="00B806EA"/>
    <w:rsid w:val="00B81183"/>
    <w:rsid w:val="00BB39EB"/>
    <w:rsid w:val="00BB57CD"/>
    <w:rsid w:val="00BC4955"/>
    <w:rsid w:val="00BD5B4D"/>
    <w:rsid w:val="00BF345D"/>
    <w:rsid w:val="00C07BB1"/>
    <w:rsid w:val="00C12BA9"/>
    <w:rsid w:val="00C15B2B"/>
    <w:rsid w:val="00C20F82"/>
    <w:rsid w:val="00C311F3"/>
    <w:rsid w:val="00C6061D"/>
    <w:rsid w:val="00C646EC"/>
    <w:rsid w:val="00C714A9"/>
    <w:rsid w:val="00C757ED"/>
    <w:rsid w:val="00C97AE8"/>
    <w:rsid w:val="00CA47EC"/>
    <w:rsid w:val="00CA7204"/>
    <w:rsid w:val="00CD0634"/>
    <w:rsid w:val="00CD0A3C"/>
    <w:rsid w:val="00CD747D"/>
    <w:rsid w:val="00CF3AEE"/>
    <w:rsid w:val="00D23DF6"/>
    <w:rsid w:val="00D4596B"/>
    <w:rsid w:val="00D52264"/>
    <w:rsid w:val="00D55817"/>
    <w:rsid w:val="00D65C04"/>
    <w:rsid w:val="00DA39F8"/>
    <w:rsid w:val="00DB4A5E"/>
    <w:rsid w:val="00DC30F0"/>
    <w:rsid w:val="00DC46CE"/>
    <w:rsid w:val="00DE04A2"/>
    <w:rsid w:val="00E5485F"/>
    <w:rsid w:val="00E62541"/>
    <w:rsid w:val="00E6476F"/>
    <w:rsid w:val="00E72918"/>
    <w:rsid w:val="00E80663"/>
    <w:rsid w:val="00F232FE"/>
    <w:rsid w:val="00F25A56"/>
    <w:rsid w:val="00F4195B"/>
    <w:rsid w:val="00F52229"/>
    <w:rsid w:val="00F63ABF"/>
    <w:rsid w:val="00F827F2"/>
    <w:rsid w:val="00F8647F"/>
    <w:rsid w:val="00F97AE4"/>
    <w:rsid w:val="00FA675C"/>
    <w:rsid w:val="00FE0706"/>
    <w:rsid w:val="00FE3E33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757ED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C46CE"/>
  </w:style>
  <w:style w:type="character" w:styleId="Hyperlink">
    <w:name w:val="Hyperlink"/>
    <w:basedOn w:val="DefaultParagraphFont"/>
    <w:uiPriority w:val="99"/>
    <w:semiHidden/>
    <w:unhideWhenUsed/>
    <w:rsid w:val="00AC0D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757E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linternaute.com/dictionnaire/fr/definition/se-present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ternaute.com/dictionnaire/fr/definition/cas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linternaute.com/dictionnaire/fr/definition/l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nternaute.com/dictionnaire/fr/definition/si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F8613-6909-47A9-8625-87178C38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4253</TotalTime>
  <Pages>3</Pages>
  <Words>1185</Words>
  <Characters>6761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Flosbach</dc:creator>
  <cp:lastModifiedBy>Gayle Gatchalian</cp:lastModifiedBy>
  <cp:revision>76</cp:revision>
  <cp:lastPrinted>2013-09-17T15:16:00Z</cp:lastPrinted>
  <dcterms:created xsi:type="dcterms:W3CDTF">2014-03-20T22:09:00Z</dcterms:created>
  <dcterms:modified xsi:type="dcterms:W3CDTF">2014-08-25T16:53:00Z</dcterms:modified>
</cp:coreProperties>
</file>